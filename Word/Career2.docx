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9EC544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0760D">
              <w:trPr>
                <w:trHeight w:hRule="exact" w:val="3611"/>
              </w:trPr>
              <w:tc>
                <w:tcPr>
                  <w:tcW w:w="5000" w:type="pct"/>
                  <w:tcBorders>
                    <w:bottom w:val="single" w:sz="12" w:space="0" w:color="9EC544" w:themeColor="accent1"/>
                  </w:tcBorders>
                  <w:tcMar>
                    <w:top w:w="317" w:type="dxa"/>
                  </w:tcMar>
                </w:tcPr>
                <w:p w:rsidR="00184664" w:rsidRPr="00A85B6F" w:rsidRDefault="002E51FD" w:rsidP="002E51FD">
                  <w:pPr>
                    <w:pStyle w:val="Heading2"/>
                  </w:pPr>
                  <w:bookmarkStart w:id="0" w:name="_GoBack" w:colFirst="0" w:colLast="2"/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-367615</wp:posOffset>
                        </wp:positionV>
                        <wp:extent cx="3657600" cy="2612390"/>
                        <wp:effectExtent l="0" t="0" r="0" b="0"/>
                        <wp:wrapNone/>
                        <wp:docPr id="12" name="Diagram 1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84664" w:rsidRPr="00A85B6F" w:rsidTr="00C01395">
              <w:trPr>
                <w:trHeight w:val="7303"/>
              </w:trPr>
              <w:tc>
                <w:tcPr>
                  <w:tcW w:w="5000" w:type="pct"/>
                  <w:tcBorders>
                    <w:top w:val="single" w:sz="12" w:space="0" w:color="9EC544" w:themeColor="accent1"/>
                    <w:left w:val="single" w:sz="12" w:space="0" w:color="9EC544" w:themeColor="accent1"/>
                    <w:bottom w:val="single" w:sz="12" w:space="0" w:color="9EC544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D25D14" w:rsidP="0070760D">
                  <w:pPr>
                    <w:pStyle w:val="Heading2"/>
                    <w:spacing w:before="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22E2395AF8545409543684FEA812E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A85B6F" w:rsidRDefault="00BB2CF7" w:rsidP="00CC7AD0">
                  <w:pPr>
                    <w:pStyle w:val="Heading3"/>
                  </w:pPr>
                  <w:r>
                    <w:t>Host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Happy Joes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8F091F">
                    <w:t>Current</w:t>
                  </w:r>
                </w:p>
                <w:p w:rsidR="00C01395" w:rsidRDefault="002E51FD" w:rsidP="00C01395">
                  <w:r>
                    <w:t>Clean bathrooms and workrooms, greet the guests as they walk in, wait tables when needed</w:t>
                  </w:r>
                </w:p>
                <w:p w:rsidR="00C01395" w:rsidRPr="00A85B6F" w:rsidRDefault="00C01395" w:rsidP="00C01395">
                  <w:pPr>
                    <w:pStyle w:val="Heading3"/>
                  </w:pPr>
                  <w:r>
                    <w:t>Maid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Freelance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Current</w:t>
                  </w:r>
                </w:p>
                <w:p w:rsidR="00C01395" w:rsidRPr="00A85B6F" w:rsidRDefault="00C01395" w:rsidP="00C01395">
                  <w:r>
                    <w:t>Clean rooms, vacuum, dust, do dishes, take care of pets/plants</w:t>
                  </w:r>
                </w:p>
                <w:p w:rsidR="00184664" w:rsidRPr="00A85B6F" w:rsidRDefault="00D25D14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ECFE63A87C0412CA5621AF14CF978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4670DD" w:rsidRPr="00A85B6F" w:rsidRDefault="00E64AB2" w:rsidP="0070760D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472815" cy="2025650"/>
                        <wp:effectExtent l="0" t="0" r="13335" b="12700"/>
                        <wp:docPr id="14" name="Diagram 14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9EC544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9EC544" w:themeColor="accent1"/>
                    <w:bottom w:val="single" w:sz="12" w:space="0" w:color="9EC544" w:themeColor="accent1"/>
                    <w:right w:val="single" w:sz="12" w:space="0" w:color="9EC544" w:themeColor="accent1"/>
                  </w:tcBorders>
                  <w:shd w:val="clear" w:color="auto" w:fill="9EC544" w:themeFill="accent1"/>
                  <w:tcMar>
                    <w:top w:w="288" w:type="dxa"/>
                  </w:tcMar>
                </w:tcPr>
                <w:p w:rsidR="00184664" w:rsidRPr="00A85B6F" w:rsidRDefault="00D25D14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A0CE2DD93DC428AB7580118308C7C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RDefault="002E51FD" w:rsidP="002E51FD">
                  <w:pPr>
                    <w:pStyle w:val="Heading3"/>
                  </w:pPr>
                  <w:r>
                    <w:t>I am looking for a challenging job, that I can grow with. One that will let me advance on in the future.</w:t>
                  </w:r>
                </w:p>
              </w:tc>
            </w:tr>
            <w:tr w:rsidR="00184664" w:rsidRPr="00A85B6F" w:rsidTr="002E51FD">
              <w:trPr>
                <w:trHeight w:hRule="exact" w:val="3387"/>
              </w:trPr>
              <w:tc>
                <w:tcPr>
                  <w:tcW w:w="5000" w:type="pct"/>
                  <w:tcBorders>
                    <w:top w:val="single" w:sz="12" w:space="0" w:color="9EC544" w:themeColor="accent1"/>
                    <w:bottom w:val="single" w:sz="12" w:space="0" w:color="9EC544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67BB6BC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" fillcolor="#9ec544 [3204]" stroked="f" strokeweight="1.5pt"/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2a5b7f [3215]" strokecolor="#2a5b7f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D62D64C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" fillcolor="#9ec544 [3204]" stroked="f" strokeweight="1.5pt"/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2a5b7f [3215]" strokecolor="#2a5b7f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BB2CF7" w:rsidP="00BB2CF7">
                        <w:r>
                          <w:t>Beamer5466@gmail.com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BB2CF7" w:rsidP="00BB2CF7">
                        <w:r>
                          <w:t>(563) 320-4136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EC569E" wp14:editId="52C3CA08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BF21471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V7nxAAAHR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8LVe58QAAB0UQAADgAAAAAAAAAAAAAAAAAuAgAAZHJzL2Uyb0RvYy54bWxQ&#10;SwECLQAUAAYACAAAACEAaEcb0NgAAAADAQAADwAAAAAAAAAAAAAAAAD5EgAAZHJzL2Rvd25yZXYu&#10;eG1sUEsFBgAAAAAEAAQA8wAAAP4TAAAAAA=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" fillcolor="#9ec544 [3204]" stroked="f" strokeweight="1.5pt"/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2a5b7f [3215]" strokecolor="#2a5b7f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37D4BA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ooB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Yo316KASAADVZAAADgAAAAAAAAAAAAAAAAAuAgAAZHJzL2Uyb0RvYy54bWxQ&#10;SwECLQAUAAYACAAAACEAaEcb0NgAAAADAQAADwAAAAAAAAAAAAAAAAD6FAAAZHJzL2Rvd25yZXYu&#10;eG1sUEsFBgAAAAAEAAQA8wAAAP8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9ec544 [3204]" strokecolor="#9ec544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2a5b7f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BB2CF7" w:rsidP="008F091F">
                        <w:r w:rsidRPr="00BB2CF7">
                          <w:t>www.</w:t>
                        </w:r>
                        <w:r w:rsidR="008F091F">
                          <w:t>mackennsbeamer.com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8F091F" w:rsidP="008F091F">
                        <w:r>
                          <w:t>@</w:t>
                        </w:r>
                        <w:proofErr w:type="spellStart"/>
                        <w:r>
                          <w:t>kbeamsupreme</w:t>
                        </w:r>
                        <w:proofErr w:type="spellEnd"/>
                      </w:p>
                    </w:tc>
                  </w:tr>
                </w:tbl>
                <w:p w:rsidR="00184664" w:rsidRPr="00A85B6F" w:rsidRDefault="00D25D14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AAA7BB316234ACE975278B47F9CF6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:rsidTr="008F091F">
              <w:trPr>
                <w:trHeight w:val="3345"/>
              </w:trPr>
              <w:tc>
                <w:tcPr>
                  <w:tcW w:w="5000" w:type="pct"/>
                  <w:tcBorders>
                    <w:top w:val="single" w:sz="12" w:space="0" w:color="9EC544" w:themeColor="accent1"/>
                    <w:bottom w:val="single" w:sz="12" w:space="0" w:color="9EC544" w:themeColor="accent1"/>
                    <w:right w:val="single" w:sz="12" w:space="0" w:color="9EC544" w:themeColor="accent1"/>
                  </w:tcBorders>
                </w:tcPr>
                <w:p w:rsidR="00184664" w:rsidRPr="00A85B6F" w:rsidRDefault="00D25D14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F9435F68A3E34B36A4CC547334470A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p w:rsidR="008F091F" w:rsidRPr="00A85B6F" w:rsidRDefault="008F091F" w:rsidP="00E64AB2">
                  <w:pPr>
                    <w:pStyle w:val="Heading3"/>
                  </w:pPr>
                  <w:r>
                    <w:t>Kid’s Against Hunger</w:t>
                  </w:r>
                  <w:r w:rsidR="00C01395">
                    <w:t xml:space="preserve"> </w:t>
                  </w:r>
                  <w:r>
                    <w:t xml:space="preserve">Concession Stands Davenport </w:t>
                  </w:r>
                  <w:r w:rsidR="002E51FD">
                    <w:t xml:space="preserve"> West High School</w:t>
                  </w:r>
                  <w:r w:rsidR="00C01395">
                    <w:t xml:space="preserve"> </w:t>
                  </w:r>
                </w:p>
              </w:tc>
            </w:tr>
          </w:tbl>
          <w:p w:rsidR="00184664" w:rsidRPr="00A85B6F" w:rsidRDefault="00184664" w:rsidP="00CC7AD0"/>
        </w:tc>
      </w:tr>
      <w:bookmarkEnd w:id="0"/>
    </w:tbl>
    <w:p w:rsidR="00BA68C1" w:rsidRPr="00A85B6F" w:rsidRDefault="00BA68C1" w:rsidP="0070760D">
      <w:pPr>
        <w:pStyle w:val="NoSpacing"/>
        <w:jc w:val="both"/>
      </w:pPr>
    </w:p>
    <w:sectPr w:rsidR="00BA68C1" w:rsidRPr="00A85B6F" w:rsidSect="004670DD">
      <w:footerReference w:type="default" r:id="rId16"/>
      <w:head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14" w:rsidRDefault="00D25D14" w:rsidP="008B2920">
      <w:pPr>
        <w:spacing w:after="0" w:line="240" w:lineRule="auto"/>
      </w:pPr>
      <w:r>
        <w:separator/>
      </w:r>
    </w:p>
  </w:endnote>
  <w:endnote w:type="continuationSeparator" w:id="0">
    <w:p w:rsidR="00D25D14" w:rsidRDefault="00D25D1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6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14" w:rsidRDefault="00D25D14" w:rsidP="008B2920">
      <w:pPr>
        <w:spacing w:after="0" w:line="240" w:lineRule="auto"/>
      </w:pPr>
      <w:r>
        <w:separator/>
      </w:r>
    </w:p>
  </w:footnote>
  <w:footnote w:type="continuationSeparator" w:id="0">
    <w:p w:rsidR="00D25D14" w:rsidRDefault="00D25D1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9EC544" w:themeColor="accent1"/>
        <w:left w:val="single" w:sz="12" w:space="0" w:color="9EC544" w:themeColor="accent1"/>
        <w:bottom w:val="single" w:sz="12" w:space="0" w:color="9EC544" w:themeColor="accent1"/>
        <w:right w:val="single" w:sz="12" w:space="0" w:color="9EC544" w:themeColor="accent1"/>
        <w:insideH w:val="single" w:sz="12" w:space="0" w:color="9EC544" w:themeColor="accent1"/>
        <w:insideV w:val="single" w:sz="12" w:space="0" w:color="9EC54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rPr>
            <w:color w:val="2A5B7F" w:themeColor="text2"/>
          </w:rPr>
          <w:alias w:val="Your Name:"/>
          <w:tag w:val="Your Name:"/>
          <w:id w:val="-1536030456"/>
          <w:placeholder>
            <w:docPart w:val="03BD3EC0118C49A4A000D512215F39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9EC544" w:themeColor="accent1"/>
              </w:tcBorders>
            </w:tcPr>
            <w:p w:rsidR="00A85B6F" w:rsidRDefault="00BB2CF7" w:rsidP="00BB2CF7">
              <w:pPr>
                <w:pStyle w:val="Heading1"/>
              </w:pPr>
              <w:r w:rsidRPr="0070760D">
                <w:rPr>
                  <w:color w:val="2A5B7F" w:themeColor="text2"/>
                </w:rPr>
                <w:t>Kenna Beamer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F7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E51FD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0760D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F091F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B2CF7"/>
    <w:rsid w:val="00BD34A5"/>
    <w:rsid w:val="00BD5EFB"/>
    <w:rsid w:val="00BE2D6E"/>
    <w:rsid w:val="00C01395"/>
    <w:rsid w:val="00C35EFB"/>
    <w:rsid w:val="00C73037"/>
    <w:rsid w:val="00D25D14"/>
    <w:rsid w:val="00D2689C"/>
    <w:rsid w:val="00D97FFA"/>
    <w:rsid w:val="00DF6A6F"/>
    <w:rsid w:val="00E20402"/>
    <w:rsid w:val="00E27B07"/>
    <w:rsid w:val="00E64AB2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30D1"/>
  <w15:chartTrackingRefBased/>
  <w15:docId w15:val="{EDD88B1B-1563-4394-9E21-F005B4E9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5B7F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145423\AppData\Roaming\Microsoft\Templates\Crisp%20and%20clean%20resume,%20designed%20by%20MO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763B32-CAB5-4B1F-9728-81AE349C0D2B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EE37A5-A185-4D0E-92F4-4E23628F3B18}">
      <dgm:prSet phldrT="[Text]" custT="1"/>
      <dgm:spPr/>
      <dgm:t>
        <a:bodyPr/>
        <a:lstStyle/>
        <a:p>
          <a:r>
            <a:rPr lang="en-US" sz="1300" spc="250" baseline="0">
              <a:solidFill>
                <a:schemeClr val="tx2"/>
              </a:solidFill>
              <a:latin typeface="+mj-lt"/>
            </a:rPr>
            <a:t>SKILLS</a:t>
          </a:r>
        </a:p>
      </dgm:t>
    </dgm:pt>
    <dgm:pt modelId="{A64E2F3F-8F68-474F-A162-0F9C8CBF081F}" type="parTrans" cxnId="{FBFAFC9D-9876-4D08-8D5C-84EB743FC139}">
      <dgm:prSet/>
      <dgm:spPr/>
      <dgm:t>
        <a:bodyPr/>
        <a:lstStyle/>
        <a:p>
          <a:endParaRPr lang="en-US"/>
        </a:p>
      </dgm:t>
    </dgm:pt>
    <dgm:pt modelId="{77BDC8A8-D7C5-4479-8136-2AA9EEE2785C}" type="sibTrans" cxnId="{FBFAFC9D-9876-4D08-8D5C-84EB743FC139}">
      <dgm:prSet/>
      <dgm:spPr/>
      <dgm:t>
        <a:bodyPr/>
        <a:lstStyle/>
        <a:p>
          <a:endParaRPr lang="en-US"/>
        </a:p>
      </dgm:t>
    </dgm:pt>
    <dgm:pt modelId="{1B45C0BC-4809-44EF-98B4-92BE01EA0297}">
      <dgm:prSet phldrT="[Text]" custT="1"/>
      <dgm:spPr/>
      <dgm:t>
        <a:bodyPr/>
        <a:lstStyle/>
        <a:p>
          <a:r>
            <a:rPr lang="en-US" sz="1000" b="1">
              <a:solidFill>
                <a:schemeClr val="tx2"/>
              </a:solidFill>
            </a:rPr>
            <a:t>Exceptional:</a:t>
          </a:r>
        </a:p>
        <a:p>
          <a:r>
            <a:rPr lang="en-US" sz="1000" b="1">
              <a:solidFill>
                <a:schemeClr val="tx2"/>
              </a:solidFill>
            </a:rPr>
            <a:t>Autodesk Inventor CAD</a:t>
          </a:r>
        </a:p>
        <a:p>
          <a:r>
            <a:rPr lang="en-US" sz="1000" b="1">
              <a:solidFill>
                <a:schemeClr val="tx2"/>
              </a:solidFill>
            </a:rPr>
            <a:t>Microsoft Office</a:t>
          </a:r>
        </a:p>
      </dgm:t>
    </dgm:pt>
    <dgm:pt modelId="{2F572DA6-423B-49AF-A9AF-ABB01137460D}" type="parTrans" cxnId="{954DEB47-C286-477A-A2C4-3B27300D5D9E}">
      <dgm:prSet/>
      <dgm:spPr/>
      <dgm:t>
        <a:bodyPr/>
        <a:lstStyle/>
        <a:p>
          <a:endParaRPr lang="en-US"/>
        </a:p>
      </dgm:t>
    </dgm:pt>
    <dgm:pt modelId="{A37090F7-FBFE-475B-A732-16D06F81110C}" type="sibTrans" cxnId="{954DEB47-C286-477A-A2C4-3B27300D5D9E}">
      <dgm:prSet/>
      <dgm:spPr/>
      <dgm:t>
        <a:bodyPr/>
        <a:lstStyle/>
        <a:p>
          <a:endParaRPr lang="en-US"/>
        </a:p>
      </dgm:t>
    </dgm:pt>
    <dgm:pt modelId="{8E82CA62-F305-46BF-9D73-4DC0CAF58A38}">
      <dgm:prSet phldrT="[Text]" custT="1"/>
      <dgm:spPr/>
      <dgm:t>
        <a:bodyPr/>
        <a:lstStyle/>
        <a:p>
          <a:pPr algn="ctr"/>
          <a:r>
            <a:rPr lang="en-US" sz="1000" b="1">
              <a:solidFill>
                <a:schemeClr val="tx2"/>
              </a:solidFill>
            </a:rPr>
            <a:t>Proficient:</a:t>
          </a:r>
        </a:p>
        <a:p>
          <a:pPr algn="ctr"/>
          <a:r>
            <a:rPr lang="en-US" sz="1000" b="1">
              <a:solidFill>
                <a:schemeClr val="tx2"/>
              </a:solidFill>
            </a:rPr>
            <a:t>Social</a:t>
          </a:r>
        </a:p>
        <a:p>
          <a:pPr algn="ctr"/>
          <a:r>
            <a:rPr lang="en-US" sz="1000" b="1">
              <a:solidFill>
                <a:schemeClr val="tx2"/>
              </a:solidFill>
            </a:rPr>
            <a:t>Semi-Fluent in Spanish</a:t>
          </a:r>
        </a:p>
      </dgm:t>
    </dgm:pt>
    <dgm:pt modelId="{00ADBCA4-86BE-4DF0-A525-A94B3A5237C8}" type="parTrans" cxnId="{F1F20DF4-9149-4C4F-9EA8-D568A5C3967A}">
      <dgm:prSet/>
      <dgm:spPr/>
      <dgm:t>
        <a:bodyPr/>
        <a:lstStyle/>
        <a:p>
          <a:endParaRPr lang="en-US"/>
        </a:p>
      </dgm:t>
    </dgm:pt>
    <dgm:pt modelId="{35985B77-818D-42A6-82DF-02BF3834E78A}" type="sibTrans" cxnId="{F1F20DF4-9149-4C4F-9EA8-D568A5C3967A}">
      <dgm:prSet/>
      <dgm:spPr/>
      <dgm:t>
        <a:bodyPr/>
        <a:lstStyle/>
        <a:p>
          <a:endParaRPr lang="en-US"/>
        </a:p>
      </dgm:t>
    </dgm:pt>
    <dgm:pt modelId="{A8D794FD-1065-4A2B-AA88-5A67DC2B54BD}">
      <dgm:prSet phldrT="[Text]" custT="1"/>
      <dgm:spPr/>
      <dgm:t>
        <a:bodyPr/>
        <a:lstStyle/>
        <a:p>
          <a:r>
            <a:rPr lang="en-US" sz="1000" b="1">
              <a:solidFill>
                <a:schemeClr val="tx2"/>
              </a:solidFill>
              <a:latin typeface="+mj-lt"/>
            </a:rPr>
            <a:t>Advanced: </a:t>
          </a:r>
        </a:p>
        <a:p>
          <a:r>
            <a:rPr lang="en-US" sz="1000" b="1">
              <a:solidFill>
                <a:schemeClr val="tx2"/>
              </a:solidFill>
              <a:latin typeface="+mj-lt"/>
            </a:rPr>
            <a:t>Computer Science </a:t>
          </a:r>
        </a:p>
        <a:p>
          <a:r>
            <a:rPr lang="en-US" sz="1000" b="1">
              <a:solidFill>
                <a:schemeClr val="tx2"/>
              </a:solidFill>
              <a:latin typeface="+mj-lt"/>
            </a:rPr>
            <a:t>Mathematics</a:t>
          </a:r>
        </a:p>
        <a:p>
          <a:endParaRPr lang="en-US" sz="800">
            <a:latin typeface="+mj-lt"/>
          </a:endParaRPr>
        </a:p>
      </dgm:t>
    </dgm:pt>
    <dgm:pt modelId="{406D3FB4-9623-4F2C-ADA5-742DE3B7787F}" type="parTrans" cxnId="{564DD371-6427-4F72-A08B-6187583CAFDF}">
      <dgm:prSet/>
      <dgm:spPr/>
      <dgm:t>
        <a:bodyPr/>
        <a:lstStyle/>
        <a:p>
          <a:endParaRPr lang="en-US"/>
        </a:p>
      </dgm:t>
    </dgm:pt>
    <dgm:pt modelId="{0E6D54A6-A5A1-448B-82CD-2E82BE1C3F91}" type="sibTrans" cxnId="{564DD371-6427-4F72-A08B-6187583CAFDF}">
      <dgm:prSet/>
      <dgm:spPr/>
      <dgm:t>
        <a:bodyPr/>
        <a:lstStyle/>
        <a:p>
          <a:endParaRPr lang="en-US"/>
        </a:p>
      </dgm:t>
    </dgm:pt>
    <dgm:pt modelId="{380FF342-4C1B-43BF-AA69-3C030D48C420}" type="pres">
      <dgm:prSet presAssocID="{88763B32-CAB5-4B1F-9728-81AE349C0D2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0E87FF2-0AC6-4A5B-9004-05B9019CA5A2}" type="pres">
      <dgm:prSet presAssocID="{B3EE37A5-A185-4D0E-92F4-4E23628F3B18}" presName="singleCycle" presStyleCnt="0"/>
      <dgm:spPr/>
    </dgm:pt>
    <dgm:pt modelId="{3EB88DA2-9785-49B2-AF6C-1D00689F9CF5}" type="pres">
      <dgm:prSet presAssocID="{B3EE37A5-A185-4D0E-92F4-4E23628F3B18}" presName="singleCenter" presStyleLbl="node1" presStyleIdx="0" presStyleCnt="4" custScaleX="161985" custScaleY="96808" custLinFactNeighborX="3944" custLinFactNeighborY="-42901">
        <dgm:presLayoutVars>
          <dgm:chMax val="7"/>
          <dgm:chPref val="7"/>
        </dgm:presLayoutVars>
      </dgm:prSet>
      <dgm:spPr/>
    </dgm:pt>
    <dgm:pt modelId="{2A87928C-F2A3-451D-8849-6F169584531A}" type="pres">
      <dgm:prSet presAssocID="{2F572DA6-423B-49AF-A9AF-ABB01137460D}" presName="Name56" presStyleLbl="parChTrans1D2" presStyleIdx="0" presStyleCnt="3"/>
      <dgm:spPr/>
    </dgm:pt>
    <dgm:pt modelId="{9BDBCDD7-9852-422C-BC66-A4AE3261D171}" type="pres">
      <dgm:prSet presAssocID="{1B45C0BC-4809-44EF-98B4-92BE01EA0297}" presName="text0" presStyleLbl="node1" presStyleIdx="1" presStyleCnt="4" custScaleX="201504" custScaleY="190057" custRadScaleRad="89685" custRadScaleInc="-1362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05AC16-9D1F-4987-B3AE-BE2AAEB17EC4}" type="pres">
      <dgm:prSet presAssocID="{00ADBCA4-86BE-4DF0-A525-A94B3A5237C8}" presName="Name56" presStyleLbl="parChTrans1D2" presStyleIdx="1" presStyleCnt="3"/>
      <dgm:spPr/>
    </dgm:pt>
    <dgm:pt modelId="{A1D3E9B1-F07D-4EF8-9E4F-F5C6A08CB81C}" type="pres">
      <dgm:prSet presAssocID="{8E82CA62-F305-46BF-9D73-4DC0CAF58A38}" presName="text0" presStyleLbl="node1" presStyleIdx="2" presStyleCnt="4" custScaleX="210154" custScaleY="160284" custRadScaleRad="41164" custRadScaleInc="816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AC0E9C-23F2-4CF1-9AD2-3A947DD3C3FB}" type="pres">
      <dgm:prSet presAssocID="{406D3FB4-9623-4F2C-ADA5-742DE3B7787F}" presName="Name56" presStyleLbl="parChTrans1D2" presStyleIdx="2" presStyleCnt="3"/>
      <dgm:spPr/>
    </dgm:pt>
    <dgm:pt modelId="{3E5D1E97-C29C-4E09-9C87-35B471B044D0}" type="pres">
      <dgm:prSet presAssocID="{A8D794FD-1065-4A2B-AA88-5A67DC2B54BD}" presName="text0" presStyleLbl="node1" presStyleIdx="3" presStyleCnt="4" custScaleX="194496" custScaleY="178856" custRadScaleRad="103095" custRadScaleInc="-2606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F20DF4-9149-4C4F-9EA8-D568A5C3967A}" srcId="{B3EE37A5-A185-4D0E-92F4-4E23628F3B18}" destId="{8E82CA62-F305-46BF-9D73-4DC0CAF58A38}" srcOrd="1" destOrd="0" parTransId="{00ADBCA4-86BE-4DF0-A525-A94B3A5237C8}" sibTransId="{35985B77-818D-42A6-82DF-02BF3834E78A}"/>
    <dgm:cxn modelId="{954DEB47-C286-477A-A2C4-3B27300D5D9E}" srcId="{B3EE37A5-A185-4D0E-92F4-4E23628F3B18}" destId="{1B45C0BC-4809-44EF-98B4-92BE01EA0297}" srcOrd="0" destOrd="0" parTransId="{2F572DA6-423B-49AF-A9AF-ABB01137460D}" sibTransId="{A37090F7-FBFE-475B-A732-16D06F81110C}"/>
    <dgm:cxn modelId="{AFBAAA9D-6A0F-48ED-917C-D99EE6FA5708}" type="presOf" srcId="{406D3FB4-9623-4F2C-ADA5-742DE3B7787F}" destId="{6CAC0E9C-23F2-4CF1-9AD2-3A947DD3C3FB}" srcOrd="0" destOrd="0" presId="urn:microsoft.com/office/officeart/2008/layout/RadialCluster"/>
    <dgm:cxn modelId="{546986E2-606C-4C20-B36D-51BE83A4068E}" type="presOf" srcId="{A8D794FD-1065-4A2B-AA88-5A67DC2B54BD}" destId="{3E5D1E97-C29C-4E09-9C87-35B471B044D0}" srcOrd="0" destOrd="0" presId="urn:microsoft.com/office/officeart/2008/layout/RadialCluster"/>
    <dgm:cxn modelId="{32C2E5C9-F972-449C-9740-06BBB5A7022E}" type="presOf" srcId="{2F572DA6-423B-49AF-A9AF-ABB01137460D}" destId="{2A87928C-F2A3-451D-8849-6F169584531A}" srcOrd="0" destOrd="0" presId="urn:microsoft.com/office/officeart/2008/layout/RadialCluster"/>
    <dgm:cxn modelId="{564DD371-6427-4F72-A08B-6187583CAFDF}" srcId="{B3EE37A5-A185-4D0E-92F4-4E23628F3B18}" destId="{A8D794FD-1065-4A2B-AA88-5A67DC2B54BD}" srcOrd="2" destOrd="0" parTransId="{406D3FB4-9623-4F2C-ADA5-742DE3B7787F}" sibTransId="{0E6D54A6-A5A1-448B-82CD-2E82BE1C3F91}"/>
    <dgm:cxn modelId="{E4F165E1-7E29-4C0F-BD79-3B6258D16D64}" type="presOf" srcId="{1B45C0BC-4809-44EF-98B4-92BE01EA0297}" destId="{9BDBCDD7-9852-422C-BC66-A4AE3261D171}" srcOrd="0" destOrd="0" presId="urn:microsoft.com/office/officeart/2008/layout/RadialCluster"/>
    <dgm:cxn modelId="{AE8C8328-96A3-4BDE-86CD-6297780895FB}" type="presOf" srcId="{88763B32-CAB5-4B1F-9728-81AE349C0D2B}" destId="{380FF342-4C1B-43BF-AA69-3C030D48C420}" srcOrd="0" destOrd="0" presId="urn:microsoft.com/office/officeart/2008/layout/RadialCluster"/>
    <dgm:cxn modelId="{FBFAFC9D-9876-4D08-8D5C-84EB743FC139}" srcId="{88763B32-CAB5-4B1F-9728-81AE349C0D2B}" destId="{B3EE37A5-A185-4D0E-92F4-4E23628F3B18}" srcOrd="0" destOrd="0" parTransId="{A64E2F3F-8F68-474F-A162-0F9C8CBF081F}" sibTransId="{77BDC8A8-D7C5-4479-8136-2AA9EEE2785C}"/>
    <dgm:cxn modelId="{41B84B25-C4B7-4CA9-9C65-3518B6D2545D}" type="presOf" srcId="{8E82CA62-F305-46BF-9D73-4DC0CAF58A38}" destId="{A1D3E9B1-F07D-4EF8-9E4F-F5C6A08CB81C}" srcOrd="0" destOrd="0" presId="urn:microsoft.com/office/officeart/2008/layout/RadialCluster"/>
    <dgm:cxn modelId="{04D1384A-66C0-4454-9925-27E2BC497235}" type="presOf" srcId="{B3EE37A5-A185-4D0E-92F4-4E23628F3B18}" destId="{3EB88DA2-9785-49B2-AF6C-1D00689F9CF5}" srcOrd="0" destOrd="0" presId="urn:microsoft.com/office/officeart/2008/layout/RadialCluster"/>
    <dgm:cxn modelId="{906A5538-F95E-41A3-AA85-379544419B05}" type="presOf" srcId="{00ADBCA4-86BE-4DF0-A525-A94B3A5237C8}" destId="{5F05AC16-9D1F-4987-B3AE-BE2AAEB17EC4}" srcOrd="0" destOrd="0" presId="urn:microsoft.com/office/officeart/2008/layout/RadialCluster"/>
    <dgm:cxn modelId="{F3372181-7AA0-44AF-AA38-FBDDF534BD93}" type="presParOf" srcId="{380FF342-4C1B-43BF-AA69-3C030D48C420}" destId="{20E87FF2-0AC6-4A5B-9004-05B9019CA5A2}" srcOrd="0" destOrd="0" presId="urn:microsoft.com/office/officeart/2008/layout/RadialCluster"/>
    <dgm:cxn modelId="{9F757A10-E6B2-4766-A000-DD26710E96AE}" type="presParOf" srcId="{20E87FF2-0AC6-4A5B-9004-05B9019CA5A2}" destId="{3EB88DA2-9785-49B2-AF6C-1D00689F9CF5}" srcOrd="0" destOrd="0" presId="urn:microsoft.com/office/officeart/2008/layout/RadialCluster"/>
    <dgm:cxn modelId="{F34C6FDF-7FB8-4C69-BE78-23A1A4BDFC3C}" type="presParOf" srcId="{20E87FF2-0AC6-4A5B-9004-05B9019CA5A2}" destId="{2A87928C-F2A3-451D-8849-6F169584531A}" srcOrd="1" destOrd="0" presId="urn:microsoft.com/office/officeart/2008/layout/RadialCluster"/>
    <dgm:cxn modelId="{ADFBC52C-9E8C-46BB-9A78-CD54A5B3AB38}" type="presParOf" srcId="{20E87FF2-0AC6-4A5B-9004-05B9019CA5A2}" destId="{9BDBCDD7-9852-422C-BC66-A4AE3261D171}" srcOrd="2" destOrd="0" presId="urn:microsoft.com/office/officeart/2008/layout/RadialCluster"/>
    <dgm:cxn modelId="{72555022-CC8A-4DE3-BF63-E2DD9A0AD277}" type="presParOf" srcId="{20E87FF2-0AC6-4A5B-9004-05B9019CA5A2}" destId="{5F05AC16-9D1F-4987-B3AE-BE2AAEB17EC4}" srcOrd="3" destOrd="0" presId="urn:microsoft.com/office/officeart/2008/layout/RadialCluster"/>
    <dgm:cxn modelId="{9F9C1EE6-830A-418B-BEED-9E96C21156BE}" type="presParOf" srcId="{20E87FF2-0AC6-4A5B-9004-05B9019CA5A2}" destId="{A1D3E9B1-F07D-4EF8-9E4F-F5C6A08CB81C}" srcOrd="4" destOrd="0" presId="urn:microsoft.com/office/officeart/2008/layout/RadialCluster"/>
    <dgm:cxn modelId="{C08099C2-92DE-42B5-A1DE-C341AC5BDA26}" type="presParOf" srcId="{20E87FF2-0AC6-4A5B-9004-05B9019CA5A2}" destId="{6CAC0E9C-23F2-4CF1-9AD2-3A947DD3C3FB}" srcOrd="5" destOrd="0" presId="urn:microsoft.com/office/officeart/2008/layout/RadialCluster"/>
    <dgm:cxn modelId="{D11F61E6-6FBB-489E-8E83-3CA34A36C10B}" type="presParOf" srcId="{20E87FF2-0AC6-4A5B-9004-05B9019CA5A2}" destId="{3E5D1E97-C29C-4E09-9C87-35B471B044D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C9BA78-DBA5-4814-B00D-6AC3593EDC7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F70136-3A13-4C1F-BE1F-7CC6E93BF4BC}">
      <dgm:prSet phldrT="[Text]"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Eastern Iowa Community College</a:t>
          </a:r>
        </a:p>
      </dgm:t>
    </dgm:pt>
    <dgm:pt modelId="{5CB30515-1299-4A0C-9640-25E5F3B80429}" type="parTrans" cxnId="{F9D8722B-B896-4C45-A0AF-27DFF62374A3}">
      <dgm:prSet/>
      <dgm:spPr/>
      <dgm:t>
        <a:bodyPr/>
        <a:lstStyle/>
        <a:p>
          <a:endParaRPr lang="en-US"/>
        </a:p>
      </dgm:t>
    </dgm:pt>
    <dgm:pt modelId="{A39409E2-6C83-4442-B959-88290CBE3DCE}" type="sibTrans" cxnId="{F9D8722B-B896-4C45-A0AF-27DFF62374A3}">
      <dgm:prSet/>
      <dgm:spPr/>
      <dgm:t>
        <a:bodyPr/>
        <a:lstStyle/>
        <a:p>
          <a:endParaRPr lang="en-US"/>
        </a:p>
      </dgm:t>
    </dgm:pt>
    <dgm:pt modelId="{79AC37A9-C492-4DA8-B7CC-BF5C7F6DEE71}">
      <dgm:prSet phldrT="[Text]"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Davenport West High School</a:t>
          </a:r>
        </a:p>
      </dgm:t>
    </dgm:pt>
    <dgm:pt modelId="{76ACBEC3-A11C-4FB7-AB91-28596D105757}" type="parTrans" cxnId="{26E30276-6DB8-454A-9921-F37CC9E8D241}">
      <dgm:prSet/>
      <dgm:spPr/>
      <dgm:t>
        <a:bodyPr/>
        <a:lstStyle/>
        <a:p>
          <a:endParaRPr lang="en-US"/>
        </a:p>
      </dgm:t>
    </dgm:pt>
    <dgm:pt modelId="{8CE75962-43F7-431A-8001-8F2C0291ED19}" type="sibTrans" cxnId="{26E30276-6DB8-454A-9921-F37CC9E8D241}">
      <dgm:prSet/>
      <dgm:spPr/>
      <dgm:t>
        <a:bodyPr/>
        <a:lstStyle/>
        <a:p>
          <a:endParaRPr lang="en-US"/>
        </a:p>
      </dgm:t>
    </dgm:pt>
    <dgm:pt modelId="{2E05145F-125F-4AF7-B98A-9DBD90D5F6CD}">
      <dgm:prSet phldrT="[Text]"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Clubs and Extra Curriculars</a:t>
          </a:r>
        </a:p>
      </dgm:t>
    </dgm:pt>
    <dgm:pt modelId="{6594C7E0-1FEE-445E-A64B-529DEE804BA3}" type="parTrans" cxnId="{96D4531D-5CD1-4761-8FEB-86479E7861AA}">
      <dgm:prSet/>
      <dgm:spPr/>
      <dgm:t>
        <a:bodyPr/>
        <a:lstStyle/>
        <a:p>
          <a:endParaRPr lang="en-US"/>
        </a:p>
      </dgm:t>
    </dgm:pt>
    <dgm:pt modelId="{56ACB81A-8DA8-41CA-9B62-DD73A064D9EF}" type="sibTrans" cxnId="{96D4531D-5CD1-4761-8FEB-86479E7861AA}">
      <dgm:prSet/>
      <dgm:spPr/>
      <dgm:t>
        <a:bodyPr/>
        <a:lstStyle/>
        <a:p>
          <a:endParaRPr lang="en-US"/>
        </a:p>
      </dgm:t>
    </dgm:pt>
    <dgm:pt modelId="{A55FFC6C-8A9D-4D4A-A0E7-4DA00499C398}">
      <dgm:prSet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Introduction to Engineering Design</a:t>
          </a:r>
        </a:p>
      </dgm:t>
    </dgm:pt>
    <dgm:pt modelId="{09061B29-CB57-4EDC-9F33-137C5E75678E}" type="parTrans" cxnId="{AB0AE00D-792E-4E9D-BA63-EA461762C704}">
      <dgm:prSet/>
      <dgm:spPr/>
      <dgm:t>
        <a:bodyPr/>
        <a:lstStyle/>
        <a:p>
          <a:endParaRPr lang="en-US"/>
        </a:p>
      </dgm:t>
    </dgm:pt>
    <dgm:pt modelId="{F908C7B4-3506-46D9-A4DB-125CCD4F73C3}" type="sibTrans" cxnId="{AB0AE00D-792E-4E9D-BA63-EA461762C704}">
      <dgm:prSet/>
      <dgm:spPr/>
      <dgm:t>
        <a:bodyPr/>
        <a:lstStyle/>
        <a:p>
          <a:endParaRPr lang="en-US"/>
        </a:p>
      </dgm:t>
    </dgm:pt>
    <dgm:pt modelId="{15804BEF-59A2-414B-9D69-68E3B8B7C074}">
      <dgm:prSet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GPA: 3.7</a:t>
          </a:r>
        </a:p>
      </dgm:t>
    </dgm:pt>
    <dgm:pt modelId="{2A023D0B-4C15-4893-97CB-A5DA43B6FCE3}" type="parTrans" cxnId="{6D13143F-5899-43B0-97F0-164DDD7869FF}">
      <dgm:prSet/>
      <dgm:spPr/>
      <dgm:t>
        <a:bodyPr/>
        <a:lstStyle/>
        <a:p>
          <a:endParaRPr lang="en-US"/>
        </a:p>
      </dgm:t>
    </dgm:pt>
    <dgm:pt modelId="{3A307505-C4E1-462E-B34F-299C869747B8}" type="sibTrans" cxnId="{6D13143F-5899-43B0-97F0-164DDD7869FF}">
      <dgm:prSet/>
      <dgm:spPr/>
      <dgm:t>
        <a:bodyPr/>
        <a:lstStyle/>
        <a:p>
          <a:endParaRPr lang="en-US"/>
        </a:p>
      </dgm:t>
    </dgm:pt>
    <dgm:pt modelId="{65BEEA5A-EA16-4D20-90D5-69458F5EA7A3}">
      <dgm:prSet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Enrolled in concurrent classes at Eastern Iowa Commuinty College</a:t>
          </a:r>
        </a:p>
      </dgm:t>
    </dgm:pt>
    <dgm:pt modelId="{D8F3DD50-35DB-4A3D-94CC-64620B6BA5C6}" type="parTrans" cxnId="{79F80FB9-3766-4B55-B301-1B9C25492AAC}">
      <dgm:prSet/>
      <dgm:spPr/>
      <dgm:t>
        <a:bodyPr/>
        <a:lstStyle/>
        <a:p>
          <a:endParaRPr lang="en-US"/>
        </a:p>
      </dgm:t>
    </dgm:pt>
    <dgm:pt modelId="{ED0ED94D-BF91-4656-8253-845D923F3D5C}" type="sibTrans" cxnId="{79F80FB9-3766-4B55-B301-1B9C25492AAC}">
      <dgm:prSet/>
      <dgm:spPr/>
      <dgm:t>
        <a:bodyPr/>
        <a:lstStyle/>
        <a:p>
          <a:endParaRPr lang="en-US"/>
        </a:p>
      </dgm:t>
    </dgm:pt>
    <dgm:pt modelId="{96756DA6-7D2F-49C4-8CA6-6E5C91843943}">
      <dgm:prSet/>
      <dgm:spPr/>
      <dgm:t>
        <a:bodyPr/>
        <a:lstStyle/>
        <a:p>
          <a:r>
            <a:rPr lang="en-US" b="1">
              <a:solidFill>
                <a:schemeClr val="tx2"/>
              </a:solidFill>
            </a:rPr>
            <a:t>Combustable Lemons #5466 Robotics team - CAD Designer</a:t>
          </a:r>
        </a:p>
      </dgm:t>
    </dgm:pt>
    <dgm:pt modelId="{D959F6B5-9A7F-4828-913D-3ACB0DD119E3}" type="parTrans" cxnId="{99911B0C-3634-42A9-AD32-F5354356D3A5}">
      <dgm:prSet/>
      <dgm:spPr/>
      <dgm:t>
        <a:bodyPr/>
        <a:lstStyle/>
        <a:p>
          <a:endParaRPr lang="en-US"/>
        </a:p>
      </dgm:t>
    </dgm:pt>
    <dgm:pt modelId="{EF669C72-1E70-40C3-8830-57BE5B017066}" type="sibTrans" cxnId="{99911B0C-3634-42A9-AD32-F5354356D3A5}">
      <dgm:prSet/>
      <dgm:spPr/>
      <dgm:t>
        <a:bodyPr/>
        <a:lstStyle/>
        <a:p>
          <a:endParaRPr lang="en-US"/>
        </a:p>
      </dgm:t>
    </dgm:pt>
    <dgm:pt modelId="{13AA7357-1B58-4E9A-9E01-C0630A80AD59}" type="pres">
      <dgm:prSet presAssocID="{0FC9BA78-DBA5-4814-B00D-6AC3593EDC7F}" presName="linear" presStyleCnt="0">
        <dgm:presLayoutVars>
          <dgm:dir/>
          <dgm:animLvl val="lvl"/>
          <dgm:resizeHandles val="exact"/>
        </dgm:presLayoutVars>
      </dgm:prSet>
      <dgm:spPr/>
    </dgm:pt>
    <dgm:pt modelId="{86385E57-F1B0-4593-850C-FD32E6300E44}" type="pres">
      <dgm:prSet presAssocID="{F6F70136-3A13-4C1F-BE1F-7CC6E93BF4BC}" presName="parentLin" presStyleCnt="0"/>
      <dgm:spPr/>
    </dgm:pt>
    <dgm:pt modelId="{C6E4D992-1B02-46D4-8E3F-643FDD06C521}" type="pres">
      <dgm:prSet presAssocID="{F6F70136-3A13-4C1F-BE1F-7CC6E93BF4BC}" presName="parentLeftMargin" presStyleLbl="node1" presStyleIdx="0" presStyleCnt="3"/>
      <dgm:spPr/>
    </dgm:pt>
    <dgm:pt modelId="{4ED5F52C-1AFE-41D7-92E8-5F9679F46EC7}" type="pres">
      <dgm:prSet presAssocID="{F6F70136-3A13-4C1F-BE1F-7CC6E93BF4BC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51FE9-E945-42CD-B1F4-BE2F9EE6AD64}" type="pres">
      <dgm:prSet presAssocID="{F6F70136-3A13-4C1F-BE1F-7CC6E93BF4BC}" presName="negativeSpace" presStyleCnt="0"/>
      <dgm:spPr/>
    </dgm:pt>
    <dgm:pt modelId="{9C075D1A-FC6C-4EE4-9C3B-B4A8AC21F982}" type="pres">
      <dgm:prSet presAssocID="{F6F70136-3A13-4C1F-BE1F-7CC6E93BF4BC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8E0703-59FA-4F18-B747-CF3E2730CAAE}" type="pres">
      <dgm:prSet presAssocID="{A39409E2-6C83-4442-B959-88290CBE3DCE}" presName="spaceBetweenRectangles" presStyleCnt="0"/>
      <dgm:spPr/>
    </dgm:pt>
    <dgm:pt modelId="{B3136A71-B33C-4A4F-815C-EBB41456BF2A}" type="pres">
      <dgm:prSet presAssocID="{79AC37A9-C492-4DA8-B7CC-BF5C7F6DEE71}" presName="parentLin" presStyleCnt="0"/>
      <dgm:spPr/>
    </dgm:pt>
    <dgm:pt modelId="{DA5ED9EF-1252-408A-B842-147F48E276D0}" type="pres">
      <dgm:prSet presAssocID="{79AC37A9-C492-4DA8-B7CC-BF5C7F6DEE71}" presName="parentLeftMargin" presStyleLbl="node1" presStyleIdx="0" presStyleCnt="3"/>
      <dgm:spPr/>
    </dgm:pt>
    <dgm:pt modelId="{87A70655-2550-413F-9BA9-25BC702E688F}" type="pres">
      <dgm:prSet presAssocID="{79AC37A9-C492-4DA8-B7CC-BF5C7F6DEE71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7ED0A9-3EF2-4864-8D3C-D998784A8534}" type="pres">
      <dgm:prSet presAssocID="{79AC37A9-C492-4DA8-B7CC-BF5C7F6DEE71}" presName="negativeSpace" presStyleCnt="0"/>
      <dgm:spPr/>
    </dgm:pt>
    <dgm:pt modelId="{18212004-AF2D-4032-A6FD-056BE4615AE7}" type="pres">
      <dgm:prSet presAssocID="{79AC37A9-C492-4DA8-B7CC-BF5C7F6DEE71}" presName="childText" presStyleLbl="conFgAcc1" presStyleIdx="1" presStyleCnt="3" custLinFactNeighborX="-18807" custLinFactNeighborY="219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525DB7-3356-4B3D-8488-E01203748EBC}" type="pres">
      <dgm:prSet presAssocID="{8CE75962-43F7-431A-8001-8F2C0291ED19}" presName="spaceBetweenRectangles" presStyleCnt="0"/>
      <dgm:spPr/>
    </dgm:pt>
    <dgm:pt modelId="{2B137F99-F2F4-4AB4-B018-6857629B84C6}" type="pres">
      <dgm:prSet presAssocID="{2E05145F-125F-4AF7-B98A-9DBD90D5F6CD}" presName="parentLin" presStyleCnt="0"/>
      <dgm:spPr/>
    </dgm:pt>
    <dgm:pt modelId="{E9473B16-2A08-421D-8CA8-7E806516DD60}" type="pres">
      <dgm:prSet presAssocID="{2E05145F-125F-4AF7-B98A-9DBD90D5F6CD}" presName="parentLeftMargin" presStyleLbl="node1" presStyleIdx="1" presStyleCnt="3"/>
      <dgm:spPr/>
    </dgm:pt>
    <dgm:pt modelId="{6D864F6C-71AB-4143-8978-9308028E2091}" type="pres">
      <dgm:prSet presAssocID="{2E05145F-125F-4AF7-B98A-9DBD90D5F6CD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A3BCFE22-2C42-4064-8918-0D02B366093B}" type="pres">
      <dgm:prSet presAssocID="{2E05145F-125F-4AF7-B98A-9DBD90D5F6CD}" presName="negativeSpace" presStyleCnt="0"/>
      <dgm:spPr/>
    </dgm:pt>
    <dgm:pt modelId="{2795E953-493F-4A6E-8E7B-6B6C59CE0EC9}" type="pres">
      <dgm:prSet presAssocID="{2E05145F-125F-4AF7-B98A-9DBD90D5F6CD}" presName="childText" presStyleLbl="conFgAcc1" presStyleIdx="2" presStyleCnt="3" custLinFactNeighborY="76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0AE00D-792E-4E9D-BA63-EA461762C704}" srcId="{F6F70136-3A13-4C1F-BE1F-7CC6E93BF4BC}" destId="{A55FFC6C-8A9D-4D4A-A0E7-4DA00499C398}" srcOrd="0" destOrd="0" parTransId="{09061B29-CB57-4EDC-9F33-137C5E75678E}" sibTransId="{F908C7B4-3506-46D9-A4DB-125CCD4F73C3}"/>
    <dgm:cxn modelId="{6D13143F-5899-43B0-97F0-164DDD7869FF}" srcId="{79AC37A9-C492-4DA8-B7CC-BF5C7F6DEE71}" destId="{15804BEF-59A2-414B-9D69-68E3B8B7C074}" srcOrd="0" destOrd="0" parTransId="{2A023D0B-4C15-4893-97CB-A5DA43B6FCE3}" sibTransId="{3A307505-C4E1-462E-B34F-299C869747B8}"/>
    <dgm:cxn modelId="{99911B0C-3634-42A9-AD32-F5354356D3A5}" srcId="{2E05145F-125F-4AF7-B98A-9DBD90D5F6CD}" destId="{96756DA6-7D2F-49C4-8CA6-6E5C91843943}" srcOrd="0" destOrd="0" parTransId="{D959F6B5-9A7F-4828-913D-3ACB0DD119E3}" sibTransId="{EF669C72-1E70-40C3-8830-57BE5B017066}"/>
    <dgm:cxn modelId="{2F55D5FD-5F12-4030-9272-6F47EED4B492}" type="presOf" srcId="{79AC37A9-C492-4DA8-B7CC-BF5C7F6DEE71}" destId="{87A70655-2550-413F-9BA9-25BC702E688F}" srcOrd="1" destOrd="0" presId="urn:microsoft.com/office/officeart/2005/8/layout/list1"/>
    <dgm:cxn modelId="{79F80FB9-3766-4B55-B301-1B9C25492AAC}" srcId="{79AC37A9-C492-4DA8-B7CC-BF5C7F6DEE71}" destId="{65BEEA5A-EA16-4D20-90D5-69458F5EA7A3}" srcOrd="1" destOrd="0" parTransId="{D8F3DD50-35DB-4A3D-94CC-64620B6BA5C6}" sibTransId="{ED0ED94D-BF91-4656-8253-845D923F3D5C}"/>
    <dgm:cxn modelId="{431DFDCB-6C8A-4B97-ACDA-2C0396276956}" type="presOf" srcId="{65BEEA5A-EA16-4D20-90D5-69458F5EA7A3}" destId="{18212004-AF2D-4032-A6FD-056BE4615AE7}" srcOrd="0" destOrd="1" presId="urn:microsoft.com/office/officeart/2005/8/layout/list1"/>
    <dgm:cxn modelId="{7F596B17-2D47-4436-B343-E7C55D073569}" type="presOf" srcId="{96756DA6-7D2F-49C4-8CA6-6E5C91843943}" destId="{2795E953-493F-4A6E-8E7B-6B6C59CE0EC9}" srcOrd="0" destOrd="0" presId="urn:microsoft.com/office/officeart/2005/8/layout/list1"/>
    <dgm:cxn modelId="{B6DF80B9-DC4D-41F3-88E0-EE9F352BEC24}" type="presOf" srcId="{2E05145F-125F-4AF7-B98A-9DBD90D5F6CD}" destId="{E9473B16-2A08-421D-8CA8-7E806516DD60}" srcOrd="0" destOrd="0" presId="urn:microsoft.com/office/officeart/2005/8/layout/list1"/>
    <dgm:cxn modelId="{B8454710-A42A-4F7E-8BCF-264378749200}" type="presOf" srcId="{A55FFC6C-8A9D-4D4A-A0E7-4DA00499C398}" destId="{9C075D1A-FC6C-4EE4-9C3B-B4A8AC21F982}" srcOrd="0" destOrd="0" presId="urn:microsoft.com/office/officeart/2005/8/layout/list1"/>
    <dgm:cxn modelId="{775ABDA7-2F7E-4A8E-8819-C94418B8F7E2}" type="presOf" srcId="{F6F70136-3A13-4C1F-BE1F-7CC6E93BF4BC}" destId="{4ED5F52C-1AFE-41D7-92E8-5F9679F46EC7}" srcOrd="1" destOrd="0" presId="urn:microsoft.com/office/officeart/2005/8/layout/list1"/>
    <dgm:cxn modelId="{D859E2A2-3440-479A-ABF6-55270EF95C1B}" type="presOf" srcId="{F6F70136-3A13-4C1F-BE1F-7CC6E93BF4BC}" destId="{C6E4D992-1B02-46D4-8E3F-643FDD06C521}" srcOrd="0" destOrd="0" presId="urn:microsoft.com/office/officeart/2005/8/layout/list1"/>
    <dgm:cxn modelId="{2AC73532-0F12-49B2-9499-6BE5891AAFA1}" type="presOf" srcId="{2E05145F-125F-4AF7-B98A-9DBD90D5F6CD}" destId="{6D864F6C-71AB-4143-8978-9308028E2091}" srcOrd="1" destOrd="0" presId="urn:microsoft.com/office/officeart/2005/8/layout/list1"/>
    <dgm:cxn modelId="{F9D8722B-B896-4C45-A0AF-27DFF62374A3}" srcId="{0FC9BA78-DBA5-4814-B00D-6AC3593EDC7F}" destId="{F6F70136-3A13-4C1F-BE1F-7CC6E93BF4BC}" srcOrd="0" destOrd="0" parTransId="{5CB30515-1299-4A0C-9640-25E5F3B80429}" sibTransId="{A39409E2-6C83-4442-B959-88290CBE3DCE}"/>
    <dgm:cxn modelId="{96D4531D-5CD1-4761-8FEB-86479E7861AA}" srcId="{0FC9BA78-DBA5-4814-B00D-6AC3593EDC7F}" destId="{2E05145F-125F-4AF7-B98A-9DBD90D5F6CD}" srcOrd="2" destOrd="0" parTransId="{6594C7E0-1FEE-445E-A64B-529DEE804BA3}" sibTransId="{56ACB81A-8DA8-41CA-9B62-DD73A064D9EF}"/>
    <dgm:cxn modelId="{26E30276-6DB8-454A-9921-F37CC9E8D241}" srcId="{0FC9BA78-DBA5-4814-B00D-6AC3593EDC7F}" destId="{79AC37A9-C492-4DA8-B7CC-BF5C7F6DEE71}" srcOrd="1" destOrd="0" parTransId="{76ACBEC3-A11C-4FB7-AB91-28596D105757}" sibTransId="{8CE75962-43F7-431A-8001-8F2C0291ED19}"/>
    <dgm:cxn modelId="{51BA191F-B604-4689-AB10-BCC9062D3795}" type="presOf" srcId="{79AC37A9-C492-4DA8-B7CC-BF5C7F6DEE71}" destId="{DA5ED9EF-1252-408A-B842-147F48E276D0}" srcOrd="0" destOrd="0" presId="urn:microsoft.com/office/officeart/2005/8/layout/list1"/>
    <dgm:cxn modelId="{CF5FB276-4E7D-4274-9243-5202A57F0FDB}" type="presOf" srcId="{0FC9BA78-DBA5-4814-B00D-6AC3593EDC7F}" destId="{13AA7357-1B58-4E9A-9E01-C0630A80AD59}" srcOrd="0" destOrd="0" presId="urn:microsoft.com/office/officeart/2005/8/layout/list1"/>
    <dgm:cxn modelId="{5DAF2A54-1E1C-4186-951E-0037EEACB004}" type="presOf" srcId="{15804BEF-59A2-414B-9D69-68E3B8B7C074}" destId="{18212004-AF2D-4032-A6FD-056BE4615AE7}" srcOrd="0" destOrd="0" presId="urn:microsoft.com/office/officeart/2005/8/layout/list1"/>
    <dgm:cxn modelId="{B69F932E-6964-4736-8FA3-FCEE6FB3BE84}" type="presParOf" srcId="{13AA7357-1B58-4E9A-9E01-C0630A80AD59}" destId="{86385E57-F1B0-4593-850C-FD32E6300E44}" srcOrd="0" destOrd="0" presId="urn:microsoft.com/office/officeart/2005/8/layout/list1"/>
    <dgm:cxn modelId="{431D17D0-293D-4A89-802A-94B3C3F57421}" type="presParOf" srcId="{86385E57-F1B0-4593-850C-FD32E6300E44}" destId="{C6E4D992-1B02-46D4-8E3F-643FDD06C521}" srcOrd="0" destOrd="0" presId="urn:microsoft.com/office/officeart/2005/8/layout/list1"/>
    <dgm:cxn modelId="{9A38C2F6-C6DA-49EB-9B6B-D9FA7067CFA1}" type="presParOf" srcId="{86385E57-F1B0-4593-850C-FD32E6300E44}" destId="{4ED5F52C-1AFE-41D7-92E8-5F9679F46EC7}" srcOrd="1" destOrd="0" presId="urn:microsoft.com/office/officeart/2005/8/layout/list1"/>
    <dgm:cxn modelId="{C611BEF4-DD45-463A-9729-D5AFC706C7CC}" type="presParOf" srcId="{13AA7357-1B58-4E9A-9E01-C0630A80AD59}" destId="{F3651FE9-E945-42CD-B1F4-BE2F9EE6AD64}" srcOrd="1" destOrd="0" presId="urn:microsoft.com/office/officeart/2005/8/layout/list1"/>
    <dgm:cxn modelId="{A8748939-5228-4C5C-A757-3A2BC5D67994}" type="presParOf" srcId="{13AA7357-1B58-4E9A-9E01-C0630A80AD59}" destId="{9C075D1A-FC6C-4EE4-9C3B-B4A8AC21F982}" srcOrd="2" destOrd="0" presId="urn:microsoft.com/office/officeart/2005/8/layout/list1"/>
    <dgm:cxn modelId="{316124D9-2A45-4141-B5E2-D005E90C9BAA}" type="presParOf" srcId="{13AA7357-1B58-4E9A-9E01-C0630A80AD59}" destId="{0D8E0703-59FA-4F18-B747-CF3E2730CAAE}" srcOrd="3" destOrd="0" presId="urn:microsoft.com/office/officeart/2005/8/layout/list1"/>
    <dgm:cxn modelId="{EFB954B9-B9BF-45C5-A638-5C44C9202937}" type="presParOf" srcId="{13AA7357-1B58-4E9A-9E01-C0630A80AD59}" destId="{B3136A71-B33C-4A4F-815C-EBB41456BF2A}" srcOrd="4" destOrd="0" presId="urn:microsoft.com/office/officeart/2005/8/layout/list1"/>
    <dgm:cxn modelId="{6E15A591-D7BE-4690-A005-4D4DF3C0091B}" type="presParOf" srcId="{B3136A71-B33C-4A4F-815C-EBB41456BF2A}" destId="{DA5ED9EF-1252-408A-B842-147F48E276D0}" srcOrd="0" destOrd="0" presId="urn:microsoft.com/office/officeart/2005/8/layout/list1"/>
    <dgm:cxn modelId="{95DDAA8F-496B-4F2C-90CF-57F51BC22C8E}" type="presParOf" srcId="{B3136A71-B33C-4A4F-815C-EBB41456BF2A}" destId="{87A70655-2550-413F-9BA9-25BC702E688F}" srcOrd="1" destOrd="0" presId="urn:microsoft.com/office/officeart/2005/8/layout/list1"/>
    <dgm:cxn modelId="{E56A0351-C49D-4C01-96A0-803E2D1998C0}" type="presParOf" srcId="{13AA7357-1B58-4E9A-9E01-C0630A80AD59}" destId="{807ED0A9-3EF2-4864-8D3C-D998784A8534}" srcOrd="5" destOrd="0" presId="urn:microsoft.com/office/officeart/2005/8/layout/list1"/>
    <dgm:cxn modelId="{B29B48A3-1767-4F07-9CEA-E036A2107948}" type="presParOf" srcId="{13AA7357-1B58-4E9A-9E01-C0630A80AD59}" destId="{18212004-AF2D-4032-A6FD-056BE4615AE7}" srcOrd="6" destOrd="0" presId="urn:microsoft.com/office/officeart/2005/8/layout/list1"/>
    <dgm:cxn modelId="{CC0C5920-E0ED-4D09-9B26-06289703C99C}" type="presParOf" srcId="{13AA7357-1B58-4E9A-9E01-C0630A80AD59}" destId="{BF525DB7-3356-4B3D-8488-E01203748EBC}" srcOrd="7" destOrd="0" presId="urn:microsoft.com/office/officeart/2005/8/layout/list1"/>
    <dgm:cxn modelId="{A76B5DB5-AA68-4264-AC27-333FC5DED3AB}" type="presParOf" srcId="{13AA7357-1B58-4E9A-9E01-C0630A80AD59}" destId="{2B137F99-F2F4-4AB4-B018-6857629B84C6}" srcOrd="8" destOrd="0" presId="urn:microsoft.com/office/officeart/2005/8/layout/list1"/>
    <dgm:cxn modelId="{99095481-00FC-4F24-8FD5-992062711DAF}" type="presParOf" srcId="{2B137F99-F2F4-4AB4-B018-6857629B84C6}" destId="{E9473B16-2A08-421D-8CA8-7E806516DD60}" srcOrd="0" destOrd="0" presId="urn:microsoft.com/office/officeart/2005/8/layout/list1"/>
    <dgm:cxn modelId="{29BF4DA7-876F-4C32-AAE8-38363481A571}" type="presParOf" srcId="{2B137F99-F2F4-4AB4-B018-6857629B84C6}" destId="{6D864F6C-71AB-4143-8978-9308028E2091}" srcOrd="1" destOrd="0" presId="urn:microsoft.com/office/officeart/2005/8/layout/list1"/>
    <dgm:cxn modelId="{3D914965-D1EB-46FD-A089-1DAA2D494EDB}" type="presParOf" srcId="{13AA7357-1B58-4E9A-9E01-C0630A80AD59}" destId="{A3BCFE22-2C42-4064-8918-0D02B366093B}" srcOrd="9" destOrd="0" presId="urn:microsoft.com/office/officeart/2005/8/layout/list1"/>
    <dgm:cxn modelId="{84FF2C87-F877-4D4C-9F90-AFC02878C768}" type="presParOf" srcId="{13AA7357-1B58-4E9A-9E01-C0630A80AD59}" destId="{2795E953-493F-4A6E-8E7B-6B6C59CE0EC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B88DA2-9785-49B2-AF6C-1D00689F9CF5}">
      <dsp:nvSpPr>
        <dsp:cNvPr id="0" name=""/>
        <dsp:cNvSpPr/>
      </dsp:nvSpPr>
      <dsp:spPr>
        <a:xfrm>
          <a:off x="1268476" y="209402"/>
          <a:ext cx="1269503" cy="7587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spc="250" baseline="0">
              <a:solidFill>
                <a:schemeClr val="tx2"/>
              </a:solidFill>
              <a:latin typeface="+mj-lt"/>
            </a:rPr>
            <a:t>SKILLS</a:t>
          </a:r>
        </a:p>
      </dsp:txBody>
      <dsp:txXfrm>
        <a:off x="1305513" y="246439"/>
        <a:ext cx="1195429" cy="684626"/>
      </dsp:txXfrm>
    </dsp:sp>
    <dsp:sp modelId="{2A87928C-F2A3-451D-8849-6F169584531A}">
      <dsp:nvSpPr>
        <dsp:cNvPr id="0" name=""/>
        <dsp:cNvSpPr/>
      </dsp:nvSpPr>
      <dsp:spPr>
        <a:xfrm rot="8577546">
          <a:off x="1251823" y="1017928"/>
          <a:ext cx="165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428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BCDD7-9852-422C-BC66-A4AE3261D171}">
      <dsp:nvSpPr>
        <dsp:cNvPr id="0" name=""/>
        <dsp:cNvSpPr/>
      </dsp:nvSpPr>
      <dsp:spPr>
        <a:xfrm>
          <a:off x="210436" y="968020"/>
          <a:ext cx="1058078" cy="9979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Exceptional: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Autodesk Inventor CAD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Microsoft Office</a:t>
          </a:r>
        </a:p>
      </dsp:txBody>
      <dsp:txXfrm>
        <a:off x="259153" y="1016737"/>
        <a:ext cx="960644" cy="900537"/>
      </dsp:txXfrm>
    </dsp:sp>
    <dsp:sp modelId="{5F05AC16-9D1F-4987-B3AE-BE2AAEB17EC4}">
      <dsp:nvSpPr>
        <dsp:cNvPr id="0" name=""/>
        <dsp:cNvSpPr/>
      </dsp:nvSpPr>
      <dsp:spPr>
        <a:xfrm rot="5400237">
          <a:off x="1543414" y="1327865"/>
          <a:ext cx="7195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525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3E9B1-F07D-4EF8-9E4F-F5C6A08CB81C}">
      <dsp:nvSpPr>
        <dsp:cNvPr id="0" name=""/>
        <dsp:cNvSpPr/>
      </dsp:nvSpPr>
      <dsp:spPr>
        <a:xfrm>
          <a:off x="1351374" y="1687628"/>
          <a:ext cx="1103498" cy="8416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Proficient: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Social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</a:rPr>
            <a:t>Semi-Fluent in Spanish</a:t>
          </a:r>
        </a:p>
      </dsp:txBody>
      <dsp:txXfrm>
        <a:off x="1392459" y="1728713"/>
        <a:ext cx="1021328" cy="759465"/>
      </dsp:txXfrm>
    </dsp:sp>
    <dsp:sp modelId="{6CAC0E9C-23F2-4CF1-9AD2-3A947DD3C3FB}">
      <dsp:nvSpPr>
        <dsp:cNvPr id="0" name=""/>
        <dsp:cNvSpPr/>
      </dsp:nvSpPr>
      <dsp:spPr>
        <a:xfrm rot="2290408">
          <a:off x="2365955" y="1025328"/>
          <a:ext cx="1851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181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D1E97-C29C-4E09-9C87-35B471B044D0}">
      <dsp:nvSpPr>
        <dsp:cNvPr id="0" name=""/>
        <dsp:cNvSpPr/>
      </dsp:nvSpPr>
      <dsp:spPr>
        <a:xfrm>
          <a:off x="2531335" y="1014426"/>
          <a:ext cx="1021279" cy="939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  <a:latin typeface="+mj-lt"/>
            </a:rPr>
            <a:t>Advanced: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  <a:latin typeface="+mj-lt"/>
            </a:rPr>
            <a:t>Computer Science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solidFill>
                <a:schemeClr val="tx2"/>
              </a:solidFill>
              <a:latin typeface="+mj-lt"/>
            </a:rPr>
            <a:t>Mathematics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latin typeface="+mj-lt"/>
          </a:endParaRPr>
        </a:p>
      </dsp:txBody>
      <dsp:txXfrm>
        <a:off x="2577181" y="1060272"/>
        <a:ext cx="929587" cy="8474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075D1A-FC6C-4EE4-9C3B-B4A8AC21F982}">
      <dsp:nvSpPr>
        <dsp:cNvPr id="0" name=""/>
        <dsp:cNvSpPr/>
      </dsp:nvSpPr>
      <dsp:spPr>
        <a:xfrm>
          <a:off x="0" y="142986"/>
          <a:ext cx="3472815" cy="3756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9529" tIns="187452" rIns="26952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1" kern="1200">
              <a:solidFill>
                <a:schemeClr val="tx2"/>
              </a:solidFill>
            </a:rPr>
            <a:t>Introduction to Engineering Design</a:t>
          </a:r>
        </a:p>
      </dsp:txBody>
      <dsp:txXfrm>
        <a:off x="0" y="142986"/>
        <a:ext cx="3472815" cy="375637"/>
      </dsp:txXfrm>
    </dsp:sp>
    <dsp:sp modelId="{4ED5F52C-1AFE-41D7-92E8-5F9679F46EC7}">
      <dsp:nvSpPr>
        <dsp:cNvPr id="0" name=""/>
        <dsp:cNvSpPr/>
      </dsp:nvSpPr>
      <dsp:spPr>
        <a:xfrm>
          <a:off x="173640" y="10146"/>
          <a:ext cx="2430970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885" tIns="0" rIns="91885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chemeClr val="tx2"/>
              </a:solidFill>
            </a:rPr>
            <a:t>Eastern Iowa Community College</a:t>
          </a:r>
        </a:p>
      </dsp:txBody>
      <dsp:txXfrm>
        <a:off x="186609" y="23115"/>
        <a:ext cx="2405032" cy="239742"/>
      </dsp:txXfrm>
    </dsp:sp>
    <dsp:sp modelId="{18212004-AF2D-4032-A6FD-056BE4615AE7}">
      <dsp:nvSpPr>
        <dsp:cNvPr id="0" name=""/>
        <dsp:cNvSpPr/>
      </dsp:nvSpPr>
      <dsp:spPr>
        <a:xfrm>
          <a:off x="0" y="710751"/>
          <a:ext cx="3472815" cy="637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9529" tIns="187452" rIns="26952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1" kern="1200">
              <a:solidFill>
                <a:schemeClr val="tx2"/>
              </a:solidFill>
            </a:rPr>
            <a:t>GPA: 3.7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1" kern="1200">
              <a:solidFill>
                <a:schemeClr val="tx2"/>
              </a:solidFill>
            </a:rPr>
            <a:t>Enrolled in concurrent classes at Eastern Iowa Commuinty College</a:t>
          </a:r>
        </a:p>
      </dsp:txBody>
      <dsp:txXfrm>
        <a:off x="0" y="710751"/>
        <a:ext cx="3472815" cy="637875"/>
      </dsp:txXfrm>
    </dsp:sp>
    <dsp:sp modelId="{87A70655-2550-413F-9BA9-25BC702E688F}">
      <dsp:nvSpPr>
        <dsp:cNvPr id="0" name=""/>
        <dsp:cNvSpPr/>
      </dsp:nvSpPr>
      <dsp:spPr>
        <a:xfrm>
          <a:off x="173640" y="567223"/>
          <a:ext cx="2430970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885" tIns="0" rIns="91885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chemeClr val="tx2"/>
              </a:solidFill>
            </a:rPr>
            <a:t>Davenport West High School</a:t>
          </a:r>
        </a:p>
      </dsp:txBody>
      <dsp:txXfrm>
        <a:off x="186609" y="580192"/>
        <a:ext cx="2405032" cy="239742"/>
      </dsp:txXfrm>
    </dsp:sp>
    <dsp:sp modelId="{2795E953-493F-4A6E-8E7B-6B6C59CE0EC9}">
      <dsp:nvSpPr>
        <dsp:cNvPr id="0" name=""/>
        <dsp:cNvSpPr/>
      </dsp:nvSpPr>
      <dsp:spPr>
        <a:xfrm>
          <a:off x="0" y="1529525"/>
          <a:ext cx="3472815" cy="4961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9529" tIns="187452" rIns="269529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1" kern="1200">
              <a:solidFill>
                <a:schemeClr val="tx2"/>
              </a:solidFill>
            </a:rPr>
            <a:t>Combustable Lemons #5466 Robotics team - CAD Designer</a:t>
          </a:r>
        </a:p>
      </dsp:txBody>
      <dsp:txXfrm>
        <a:off x="0" y="1529525"/>
        <a:ext cx="3472815" cy="496125"/>
      </dsp:txXfrm>
    </dsp:sp>
    <dsp:sp modelId="{6D864F6C-71AB-4143-8978-9308028E2091}">
      <dsp:nvSpPr>
        <dsp:cNvPr id="0" name=""/>
        <dsp:cNvSpPr/>
      </dsp:nvSpPr>
      <dsp:spPr>
        <a:xfrm>
          <a:off x="173640" y="1386538"/>
          <a:ext cx="2430970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885" tIns="0" rIns="91885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chemeClr val="tx2"/>
              </a:solidFill>
            </a:rPr>
            <a:t>Clubs and Extra Curriculars</a:t>
          </a:r>
        </a:p>
      </dsp:txBody>
      <dsp:txXfrm>
        <a:off x="186609" y="1399507"/>
        <a:ext cx="2405032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2E2395AF8545409543684FEA812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22B3-FDE5-41B4-BB5F-070365DBC083}"/>
      </w:docPartPr>
      <w:docPartBody>
        <w:p w:rsidR="00000000" w:rsidRDefault="00A50C91">
          <w:pPr>
            <w:pStyle w:val="E22E2395AF8545409543684FEA812E5B"/>
          </w:pPr>
          <w:r w:rsidRPr="00A85B6F">
            <w:t>Experience</w:t>
          </w:r>
        </w:p>
      </w:docPartBody>
    </w:docPart>
    <w:docPart>
      <w:docPartPr>
        <w:name w:val="AECFE63A87C0412CA5621AF14CF97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0FC4-1980-49C5-94CB-985526C639B6}"/>
      </w:docPartPr>
      <w:docPartBody>
        <w:p w:rsidR="00000000" w:rsidRDefault="00A50C91">
          <w:pPr>
            <w:pStyle w:val="AECFE63A87C0412CA5621AF14CF978AA"/>
          </w:pPr>
          <w:r w:rsidRPr="00A85B6F">
            <w:t>Education</w:t>
          </w:r>
        </w:p>
      </w:docPartBody>
    </w:docPart>
    <w:docPart>
      <w:docPartPr>
        <w:name w:val="CA0CE2DD93DC428AB7580118308C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CD965-FE48-4796-AA08-F13C6695F601}"/>
      </w:docPartPr>
      <w:docPartBody>
        <w:p w:rsidR="00000000" w:rsidRDefault="00A50C91">
          <w:pPr>
            <w:pStyle w:val="CA0CE2DD93DC428AB7580118308C7CCF"/>
          </w:pPr>
          <w:r>
            <w:t>Objective</w:t>
          </w:r>
        </w:p>
      </w:docPartBody>
    </w:docPart>
    <w:docPart>
      <w:docPartPr>
        <w:name w:val="4AAA7BB316234ACE975278B47F9CF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EFB05-3182-4A9B-804C-577BE5FA9CAB}"/>
      </w:docPartPr>
      <w:docPartBody>
        <w:p w:rsidR="00000000" w:rsidRDefault="00A50C91">
          <w:pPr>
            <w:pStyle w:val="4AAA7BB316234ACE975278B47F9CF64A"/>
          </w:pPr>
          <w:r w:rsidRPr="00A85B6F">
            <w:t>Link to other online properties: Portfolio/Website/Blog</w:t>
          </w:r>
        </w:p>
      </w:docPartBody>
    </w:docPart>
    <w:docPart>
      <w:docPartPr>
        <w:name w:val="F9435F68A3E34B36A4CC547334470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7734-B397-4589-981F-EF82841C4D70}"/>
      </w:docPartPr>
      <w:docPartBody>
        <w:p w:rsidR="00000000" w:rsidRDefault="00A50C91">
          <w:pPr>
            <w:pStyle w:val="F9435F68A3E34B36A4CC547334470AC0"/>
          </w:pPr>
          <w:r w:rsidRPr="00A85B6F">
            <w:t>Volunteer Experience or Leadership</w:t>
          </w:r>
        </w:p>
      </w:docPartBody>
    </w:docPart>
    <w:docPart>
      <w:docPartPr>
        <w:name w:val="03BD3EC0118C49A4A000D512215F3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86D4-B16F-4508-A981-06A9F412AEF7}"/>
      </w:docPartPr>
      <w:docPartBody>
        <w:p w:rsidR="00000000" w:rsidRDefault="00663191" w:rsidP="00663191">
          <w:pPr>
            <w:pStyle w:val="03BD3EC0118C49A4A000D512215F3906"/>
          </w:pPr>
          <w:r w:rsidRPr="00A85B6F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91"/>
    <w:rsid w:val="00663191"/>
    <w:rsid w:val="00A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5404D270E4745AD2EBF9A374AAFF6">
    <w:name w:val="7495404D270E4745AD2EBF9A374AAFF6"/>
  </w:style>
  <w:style w:type="paragraph" w:customStyle="1" w:styleId="A9F651BF618D42888ACE436E844EA373">
    <w:name w:val="A9F651BF618D42888ACE436E844EA373"/>
  </w:style>
  <w:style w:type="paragraph" w:customStyle="1" w:styleId="E22E2395AF8545409543684FEA812E5B">
    <w:name w:val="E22E2395AF8545409543684FEA812E5B"/>
  </w:style>
  <w:style w:type="paragraph" w:customStyle="1" w:styleId="0A092515F9204C74B443C5DC8D17820F">
    <w:name w:val="0A092515F9204C74B443C5DC8D17820F"/>
  </w:style>
  <w:style w:type="paragraph" w:customStyle="1" w:styleId="681B8E55AA984588850DB76667E45DD7">
    <w:name w:val="681B8E55AA984588850DB76667E45DD7"/>
  </w:style>
  <w:style w:type="paragraph" w:customStyle="1" w:styleId="ACD30B44CB55417F9CD5C08F13CA6F3C">
    <w:name w:val="ACD30B44CB55417F9CD5C08F13CA6F3C"/>
  </w:style>
  <w:style w:type="paragraph" w:customStyle="1" w:styleId="B8A5E188B6584E11A529EA55FE7AC897">
    <w:name w:val="B8A5E188B6584E11A529EA55FE7AC897"/>
  </w:style>
  <w:style w:type="paragraph" w:customStyle="1" w:styleId="27A711FFFDB740A6BE6B71F76CFB52F1">
    <w:name w:val="27A711FFFDB740A6BE6B71F76CFB52F1"/>
  </w:style>
  <w:style w:type="paragraph" w:customStyle="1" w:styleId="FFDA5654133B484DA4762C86C46922CE">
    <w:name w:val="FFDA5654133B484DA4762C86C46922CE"/>
  </w:style>
  <w:style w:type="paragraph" w:customStyle="1" w:styleId="5F3B2CD07AA54D2388F0F06B86F3EF0F">
    <w:name w:val="5F3B2CD07AA54D2388F0F06B86F3EF0F"/>
  </w:style>
  <w:style w:type="paragraph" w:customStyle="1" w:styleId="8B3B286CA3B740DC830C3BE8A17F8FD4">
    <w:name w:val="8B3B286CA3B740DC830C3BE8A17F8FD4"/>
  </w:style>
  <w:style w:type="paragraph" w:customStyle="1" w:styleId="AECFE63A87C0412CA5621AF14CF978AA">
    <w:name w:val="AECFE63A87C0412CA5621AF14CF978AA"/>
  </w:style>
  <w:style w:type="paragraph" w:customStyle="1" w:styleId="3C73EFDEE2A548E28AF516F0EE5D9260">
    <w:name w:val="3C73EFDEE2A548E28AF516F0EE5D9260"/>
  </w:style>
  <w:style w:type="paragraph" w:customStyle="1" w:styleId="8D70E4D5948242E8AC123B9686B98035">
    <w:name w:val="8D70E4D5948242E8AC123B9686B98035"/>
  </w:style>
  <w:style w:type="paragraph" w:customStyle="1" w:styleId="8F7121DE2BC945BFABAFD31BFB4A9A70">
    <w:name w:val="8F7121DE2BC945BFABAFD31BFB4A9A70"/>
  </w:style>
  <w:style w:type="paragraph" w:customStyle="1" w:styleId="CE8CE861102D45EEBD2B73DFEF271644">
    <w:name w:val="CE8CE861102D45EEBD2B73DFEF271644"/>
  </w:style>
  <w:style w:type="paragraph" w:customStyle="1" w:styleId="8DCDA385E7BD4942ABDFADFCC1932BB7">
    <w:name w:val="8DCDA385E7BD4942ABDFADFCC1932BB7"/>
  </w:style>
  <w:style w:type="paragraph" w:customStyle="1" w:styleId="8C223BFCC8AA43B897649B315A57F7AC">
    <w:name w:val="8C223BFCC8AA43B897649B315A57F7AC"/>
  </w:style>
  <w:style w:type="paragraph" w:customStyle="1" w:styleId="C95A033058144CFD8991B609636F551F">
    <w:name w:val="C95A033058144CFD8991B609636F551F"/>
  </w:style>
  <w:style w:type="paragraph" w:customStyle="1" w:styleId="923ADF7638E54F92827DDAE6056F73EF">
    <w:name w:val="923ADF7638E54F92827DDAE6056F73EF"/>
  </w:style>
  <w:style w:type="paragraph" w:customStyle="1" w:styleId="CA0CE2DD93DC428AB7580118308C7CCF">
    <w:name w:val="CA0CE2DD93DC428AB7580118308C7CCF"/>
  </w:style>
  <w:style w:type="paragraph" w:customStyle="1" w:styleId="F20289CCF8B54962A56C7CBED1A5D0D1">
    <w:name w:val="F20289CCF8B54962A56C7CBED1A5D0D1"/>
  </w:style>
  <w:style w:type="paragraph" w:customStyle="1" w:styleId="E05F3032BFCE4BCA8151A3244E99E178">
    <w:name w:val="E05F3032BFCE4BCA8151A3244E99E178"/>
  </w:style>
  <w:style w:type="paragraph" w:customStyle="1" w:styleId="A0F87531440945A9BA68872CB858FA7E">
    <w:name w:val="A0F87531440945A9BA68872CB858FA7E"/>
  </w:style>
  <w:style w:type="paragraph" w:customStyle="1" w:styleId="F15B577FFFC04D6AB531E19EA1CADEFF">
    <w:name w:val="F15B577FFFC04D6AB531E19EA1CADEFF"/>
  </w:style>
  <w:style w:type="paragraph" w:customStyle="1" w:styleId="A69AE2CF30FD4C3E83CCAE57BA9BBBE7">
    <w:name w:val="A69AE2CF30FD4C3E83CCAE57BA9BBBE7"/>
  </w:style>
  <w:style w:type="paragraph" w:customStyle="1" w:styleId="4AAA7BB316234ACE975278B47F9CF64A">
    <w:name w:val="4AAA7BB316234ACE975278B47F9CF64A"/>
  </w:style>
  <w:style w:type="paragraph" w:customStyle="1" w:styleId="F9435F68A3E34B36A4CC547334470AC0">
    <w:name w:val="F9435F68A3E34B36A4CC547334470AC0"/>
  </w:style>
  <w:style w:type="paragraph" w:customStyle="1" w:styleId="7401DC4DB6334D42BDE7DD8D6AA42551">
    <w:name w:val="7401DC4DB6334D42BDE7DD8D6AA42551"/>
  </w:style>
  <w:style w:type="paragraph" w:customStyle="1" w:styleId="03BD3EC0118C49A4A000D512215F3906">
    <w:name w:val="03BD3EC0118C49A4A000D512215F3906"/>
    <w:rsid w:val="00663191"/>
  </w:style>
  <w:style w:type="paragraph" w:customStyle="1" w:styleId="6CC78C4611C949049EDCD9B649DFA7A0">
    <w:name w:val="6CC78C4611C949049EDCD9B649DFA7A0"/>
    <w:rsid w:val="0066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77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 Beamer</dc:creator>
  <cp:keywords/>
  <dc:description/>
  <cp:lastModifiedBy>lisadmin</cp:lastModifiedBy>
  <cp:revision>1</cp:revision>
  <cp:lastPrinted>2017-01-24T19:08:00Z</cp:lastPrinted>
  <dcterms:created xsi:type="dcterms:W3CDTF">2017-01-24T17:50:00Z</dcterms:created>
  <dcterms:modified xsi:type="dcterms:W3CDTF">2017-01-24T19:09:00Z</dcterms:modified>
</cp:coreProperties>
</file>