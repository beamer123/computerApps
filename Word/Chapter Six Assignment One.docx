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13" w:rsidRDefault="00E97413">
      <w:bookmarkStart w:id="0" w:name="_GoBack"/>
      <w:bookmarkEnd w:id="0"/>
    </w:p>
    <w:p w:rsidR="00E97413" w:rsidRDefault="0010561E" w:rsidP="0010561E">
      <w:pPr>
        <w:pStyle w:val="Heading1"/>
      </w:pPr>
      <w:r>
        <w:t>November 12, 2014</w:t>
      </w:r>
    </w:p>
    <w:p w:rsidR="0010561E" w:rsidRDefault="0010561E"/>
    <w:p w:rsidR="0010561E" w:rsidRPr="00CF129F" w:rsidRDefault="0010561E">
      <w:pPr>
        <w:rPr>
          <w:b/>
        </w:rPr>
      </w:pPr>
      <w:r w:rsidRPr="00CF129F">
        <w:rPr>
          <w:b/>
        </w:rPr>
        <w:fldChar w:fldCharType="begin"/>
      </w:r>
      <w:r w:rsidRPr="00CF129F">
        <w:rPr>
          <w:b/>
        </w:rPr>
        <w:instrText xml:space="preserve"> ADDRESSBLOCK \f "&lt;&lt;_TITLE0_ &gt;&gt;&lt;&lt;_FIRST0_&gt;&gt;&lt;&lt; _MIDDLE0_&gt;&gt;&lt;&lt; _LAST0_&gt;&gt;&lt;&lt; _SUFFIX0_&gt;&gt;</w:instrText>
      </w:r>
      <w:r w:rsidRPr="00CF129F">
        <w:rPr>
          <w:b/>
        </w:rPr>
        <w:cr/>
        <w:instrText>&lt;&lt;_COMPANY_</w:instrText>
      </w:r>
      <w:r w:rsidRPr="00CF129F">
        <w:rPr>
          <w:b/>
        </w:rPr>
        <w:cr/>
        <w:instrText>&gt;&gt;&lt;&lt;_STREET1_</w:instrText>
      </w:r>
      <w:r w:rsidRPr="00CF129F">
        <w:rPr>
          <w:b/>
        </w:rPr>
        <w:cr/>
        <w:instrText>&gt;&gt;&lt;&lt;_STREET2_</w:instrText>
      </w:r>
      <w:r w:rsidRPr="00CF129F">
        <w:rPr>
          <w:b/>
        </w:rPr>
        <w:cr/>
        <w:instrText>&gt;&gt;&lt;&lt;_CITY_&gt;&gt;&lt;&lt;, _STATE_&gt;&gt;&lt;&lt; _POSTAL_&gt;&gt;&lt;&lt;</w:instrText>
      </w:r>
      <w:r w:rsidRPr="00CF129F">
        <w:rPr>
          <w:b/>
        </w:rPr>
        <w:cr/>
        <w:instrText xml:space="preserve">_COUNTRY_&gt;&gt;" \l 1033 \c 2 \e "United States" \d </w:instrText>
      </w:r>
      <w:r w:rsidRPr="00CF129F">
        <w:rPr>
          <w:b/>
        </w:rPr>
        <w:fldChar w:fldCharType="separate"/>
      </w:r>
      <w:r w:rsidR="0069322A">
        <w:rPr>
          <w:b/>
          <w:noProof/>
        </w:rPr>
        <w:t>«AddressBlock»</w:t>
      </w:r>
      <w:r w:rsidRPr="00CF129F">
        <w:rPr>
          <w:b/>
        </w:rPr>
        <w:fldChar w:fldCharType="end"/>
      </w:r>
    </w:p>
    <w:p w:rsidR="0010561E" w:rsidRDefault="0010561E"/>
    <w:p w:rsidR="0010561E" w:rsidRDefault="0010561E"/>
    <w:p w:rsidR="0010561E" w:rsidRDefault="0069322A">
      <w:r>
        <w:fldChar w:fldCharType="begin"/>
      </w:r>
      <w:r>
        <w:instrText xml:space="preserve"> GREETINGLINE \f "&lt;&lt;_BEFORE_ Dear &gt;&gt;&lt;&lt;_TITLE0_&gt;&gt;&lt;&lt; _LAST0_&gt;&gt;
&lt;&lt;_AFTER_ ,&gt;&gt;" \l 1033 \e "Dear Sir or Madam," </w:instrText>
      </w:r>
      <w:r>
        <w:fldChar w:fldCharType="separate"/>
      </w:r>
      <w:r>
        <w:rPr>
          <w:noProof/>
        </w:rPr>
        <w:t>«GreetingLine»</w:t>
      </w:r>
      <w:r>
        <w:rPr>
          <w:noProof/>
        </w:rPr>
        <w:fldChar w:fldCharType="end"/>
      </w:r>
    </w:p>
    <w:p w:rsidR="0010561E" w:rsidRDefault="0010561E"/>
    <w:p w:rsidR="0010561E" w:rsidRDefault="0010561E">
      <w:r>
        <w:t>In December, I will graduate from California College with a Bachelor of Science degree in Hospitality Management. My education, expe</w:t>
      </w:r>
      <w:r w:rsidR="00CF129F">
        <w:t>rience</w:t>
      </w:r>
      <w:r>
        <w:t xml:space="preserve">, memberships, and community service have made me a strong candidate for the </w:t>
      </w:r>
      <w:r w:rsidR="0069322A">
        <w:fldChar w:fldCharType="begin"/>
      </w:r>
      <w:r w:rsidR="0069322A">
        <w:instrText xml:space="preserve"> MERGEFIELD Position </w:instrText>
      </w:r>
      <w:r w:rsidR="0069322A">
        <w:fldChar w:fldCharType="separate"/>
      </w:r>
      <w:r w:rsidR="0069322A">
        <w:rPr>
          <w:noProof/>
        </w:rPr>
        <w:t>«Position»</w:t>
      </w:r>
      <w:r w:rsidR="0069322A">
        <w:rPr>
          <w:noProof/>
        </w:rPr>
        <w:fldChar w:fldCharType="end"/>
      </w:r>
      <w:r>
        <w:t xml:space="preserve"> position advertised in the </w:t>
      </w:r>
      <w:r w:rsidR="0069322A">
        <w:fldChar w:fldCharType="begin"/>
      </w:r>
      <w:r w:rsidR="0069322A">
        <w:instrText xml:space="preserve"> MERGEFIELD Publication </w:instrText>
      </w:r>
      <w:r w:rsidR="0069322A">
        <w:fldChar w:fldCharType="separate"/>
      </w:r>
      <w:r w:rsidR="0069322A">
        <w:rPr>
          <w:noProof/>
        </w:rPr>
        <w:t>«Publication»</w:t>
      </w:r>
      <w:r w:rsidR="0069322A">
        <w:rPr>
          <w:noProof/>
        </w:rPr>
        <w:fldChar w:fldCharType="end"/>
      </w:r>
      <w:r>
        <w:t>.</w:t>
      </w:r>
    </w:p>
    <w:p w:rsidR="0010561E" w:rsidRDefault="0010561E"/>
    <w:p w:rsidR="0010561E" w:rsidRDefault="0010561E">
      <w:r>
        <w:t xml:space="preserve">I look forward to an interview so that we can discuss my opportunities at </w:t>
      </w:r>
      <w:r w:rsidR="0069322A">
        <w:fldChar w:fldCharType="begin"/>
      </w:r>
      <w:r w:rsidR="0069322A">
        <w:instrText xml:space="preserve"> MERGEFIELD Company_Name </w:instrText>
      </w:r>
      <w:r w:rsidR="0069322A">
        <w:fldChar w:fldCharType="separate"/>
      </w:r>
      <w:r w:rsidR="0069322A">
        <w:rPr>
          <w:noProof/>
        </w:rPr>
        <w:t>«Company_Name»</w:t>
      </w:r>
      <w:r w:rsidR="0069322A">
        <w:rPr>
          <w:noProof/>
        </w:rPr>
        <w:fldChar w:fldCharType="end"/>
      </w:r>
      <w:r>
        <w:t xml:space="preserve">. I have enclosed my resume for your review. Thank you, </w:t>
      </w:r>
      <w:r w:rsidR="0069322A">
        <w:fldChar w:fldCharType="begin"/>
      </w:r>
      <w:r w:rsidR="0069322A">
        <w:instrText xml:space="preserve"> MERGEFIELD Title </w:instrText>
      </w:r>
      <w:r w:rsidR="0069322A">
        <w:fldChar w:fldCharType="separate"/>
      </w:r>
      <w:r w:rsidR="0069322A">
        <w:rPr>
          <w:noProof/>
        </w:rPr>
        <w:t>«Title»</w:t>
      </w:r>
      <w:r w:rsidR="0069322A">
        <w:rPr>
          <w:noProof/>
        </w:rPr>
        <w:fldChar w:fldCharType="end"/>
      </w:r>
      <w:r>
        <w:t xml:space="preserve"> </w:t>
      </w:r>
      <w:r w:rsidR="0069322A">
        <w:fldChar w:fldCharType="begin"/>
      </w:r>
      <w:r w:rsidR="0069322A">
        <w:instrText xml:space="preserve"> MERGEFIELD Last_Name </w:instrText>
      </w:r>
      <w:r w:rsidR="0069322A">
        <w:fldChar w:fldCharType="separate"/>
      </w:r>
      <w:r w:rsidR="0069322A">
        <w:rPr>
          <w:noProof/>
        </w:rPr>
        <w:t>«Last_Name»</w:t>
      </w:r>
      <w:r w:rsidR="0069322A">
        <w:rPr>
          <w:noProof/>
        </w:rPr>
        <w:fldChar w:fldCharType="end"/>
      </w:r>
      <w:r>
        <w:t>, in advance for your time and consideration</w:t>
      </w:r>
    </w:p>
    <w:p w:rsidR="0010561E" w:rsidRDefault="0010561E"/>
    <w:p w:rsidR="0010561E" w:rsidRDefault="0010561E">
      <w:r>
        <w:t>Regards,</w:t>
      </w:r>
    </w:p>
    <w:p w:rsidR="0010561E" w:rsidRDefault="0010561E"/>
    <w:p w:rsidR="0010561E" w:rsidRDefault="0010561E"/>
    <w:p w:rsidR="0010561E" w:rsidRDefault="0010561E">
      <w:pPr>
        <w:rPr>
          <w:b/>
        </w:rPr>
      </w:pPr>
      <w:r w:rsidRPr="00CF129F">
        <w:rPr>
          <w:b/>
        </w:rPr>
        <w:t>Kenna Beamer</w:t>
      </w:r>
    </w:p>
    <w:p w:rsidR="00CF129F" w:rsidRPr="00CF129F" w:rsidRDefault="00CF129F">
      <w:pPr>
        <w:rPr>
          <w:b/>
        </w:rPr>
      </w:pPr>
    </w:p>
    <w:p w:rsidR="0010561E" w:rsidRDefault="0010561E">
      <w:r>
        <w:t xml:space="preserve">ENCLOSURE </w:t>
      </w:r>
    </w:p>
    <w:p w:rsidR="0010561E" w:rsidRDefault="0010561E"/>
    <w:sectPr w:rsidR="0010561E">
      <w:headerReference w:type="default" r:id="rId10"/>
      <w:footerReference w:type="default" r:id="rId11"/>
      <w:headerReference w:type="first" r:id="rId12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1E" w:rsidRDefault="0010561E">
      <w:pPr>
        <w:spacing w:before="0" w:after="0"/>
      </w:pPr>
      <w:r>
        <w:separator/>
      </w:r>
    </w:p>
  </w:endnote>
  <w:endnote w:type="continuationSeparator" w:id="0">
    <w:p w:rsidR="0010561E" w:rsidRDefault="001056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61E" w:rsidRDefault="0010561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32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1E" w:rsidRDefault="0010561E">
      <w:pPr>
        <w:spacing w:before="0" w:after="0"/>
      </w:pPr>
      <w:r>
        <w:separator/>
      </w:r>
    </w:p>
  </w:footnote>
  <w:footnote w:type="continuationSeparator" w:id="0">
    <w:p w:rsidR="0010561E" w:rsidRDefault="001056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10561E" w:rsidRDefault="0010561E">
        <w:pPr>
          <w:pStyle w:val="Header"/>
        </w:pPr>
        <w:r>
          <w:rPr>
            <w:noProof/>
          </w:rPr>
          <w:drawing>
            <wp:inline distT="0" distB="0" distL="0" distR="0" wp14:anchorId="51926CEB" wp14:editId="796956CC">
              <wp:extent cx="1899920" cy="1899920"/>
              <wp:effectExtent l="0" t="0" r="5080" b="508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9920" cy="1899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InvoiceTable"/>
      <w:tblW w:w="5028" w:type="pct"/>
      <w:tblLook w:val="04A0" w:firstRow="1" w:lastRow="0" w:firstColumn="1" w:lastColumn="0" w:noHBand="0" w:noVBand="1"/>
      <w:tblDescription w:val="Contact information"/>
    </w:tblPr>
    <w:tblGrid>
      <w:gridCol w:w="5062"/>
      <w:gridCol w:w="5074"/>
    </w:tblGrid>
    <w:tr w:rsidR="0010561E" w:rsidTr="00CF129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30"/>
      </w:trPr>
      <w:tc>
        <w:tcPr>
          <w:tcW w:w="5062" w:type="dxa"/>
          <w:tcBorders>
            <w:top w:val="nil"/>
            <w:bottom w:val="nil"/>
          </w:tcBorders>
        </w:tcPr>
        <w:p w:rsidR="0010561E" w:rsidRDefault="0010561E">
          <w:r>
            <w:t>Kenna BEamer</w:t>
          </w:r>
        </w:p>
        <w:p w:rsidR="0010561E" w:rsidRPr="00CF129F" w:rsidRDefault="0010561E">
          <w:pPr>
            <w:rPr>
              <w:rStyle w:val="Strong"/>
            </w:rPr>
          </w:pPr>
          <w:r w:rsidRPr="00CF129F">
            <w:rPr>
              <w:rStyle w:val="Strong"/>
            </w:rPr>
            <w:t>1535 Casper Boulevard, Dilton, Nh 03324</w:t>
          </w:r>
        </w:p>
        <w:p w:rsidR="00CF129F" w:rsidRPr="00CF129F" w:rsidRDefault="00CF129F" w:rsidP="00CF129F">
          <w:pPr>
            <w:rPr>
              <w:rStyle w:val="Strong"/>
            </w:rPr>
          </w:pPr>
          <w:r w:rsidRPr="00CF129F">
            <w:rPr>
              <w:rStyle w:val="Strong"/>
            </w:rPr>
            <w:t>Cell:</w:t>
          </w:r>
          <w:r w:rsidR="0010561E" w:rsidRPr="00CF129F">
            <w:rPr>
              <w:rStyle w:val="Strong"/>
            </w:rPr>
            <w:t xml:space="preserve"> </w:t>
          </w:r>
          <w:r w:rsidRPr="00CF129F">
            <w:rPr>
              <w:rStyle w:val="Strong"/>
            </w:rPr>
            <w:t>217-555-5381</w:t>
          </w:r>
          <w:r w:rsidR="0010561E" w:rsidRPr="00CF129F">
            <w:rPr>
              <w:rStyle w:val="Strong"/>
            </w:rPr>
            <w:t xml:space="preserve">  </w:t>
          </w:r>
        </w:p>
        <w:p w:rsidR="0010561E" w:rsidRDefault="0010561E" w:rsidP="00CF129F">
          <w:r w:rsidRPr="00CF129F">
            <w:rPr>
              <w:rStyle w:val="Strong"/>
            </w:rPr>
            <w:t xml:space="preserve"> </w:t>
          </w:r>
          <w:r w:rsidR="00CF129F" w:rsidRPr="00CF129F">
            <w:rPr>
              <w:rStyle w:val="Strong"/>
            </w:rPr>
            <w:t>vidya@sky.net</w:t>
          </w:r>
        </w:p>
      </w:tc>
      <w:tc>
        <w:tcPr>
          <w:tcW w:w="5074" w:type="dxa"/>
          <w:tcBorders>
            <w:top w:val="single" w:sz="4" w:space="0" w:color="A53010" w:themeColor="accent1"/>
            <w:bottom w:val="nil"/>
          </w:tcBorders>
        </w:tcPr>
        <w:p w:rsidR="0010561E" w:rsidRDefault="0010561E" w:rsidP="0010561E">
          <w:pPr>
            <w:pStyle w:val="Header"/>
          </w:pPr>
          <w:r>
            <w:rPr>
              <w:noProof/>
            </w:rPr>
            <w:drawing>
              <wp:inline distT="0" distB="0" distL="0" distR="0" wp14:anchorId="01659400" wp14:editId="30EB6738">
                <wp:extent cx="985652" cy="985652"/>
                <wp:effectExtent l="0" t="0" r="5080" b="5080"/>
                <wp:docPr id="13" name="Picture 13" descr="Image result for viking clip 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viking clip 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2423" cy="992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0561E" w:rsidTr="00CF129F">
      <w:trPr>
        <w:trHeight w:val="606"/>
      </w:trPr>
      <w:tc>
        <w:tcPr>
          <w:tcW w:w="10136" w:type="dxa"/>
          <w:gridSpan w:val="2"/>
          <w:tcBorders>
            <w:top w:val="nil"/>
            <w:bottom w:val="nil"/>
          </w:tcBorders>
          <w:shd w:val="clear" w:color="auto" w:fill="EFB16F" w:themeFill="accent2" w:themeFillTint="99"/>
        </w:tcPr>
        <w:p w:rsidR="0010561E" w:rsidRDefault="0010561E">
          <w:pPr>
            <w:pStyle w:val="Header"/>
          </w:pPr>
        </w:p>
      </w:tc>
    </w:tr>
    <w:tr w:rsidR="0010561E" w:rsidTr="00CF129F">
      <w:trPr>
        <w:trHeight w:val="349"/>
      </w:trPr>
      <w:tc>
        <w:tcPr>
          <w:tcW w:w="10136" w:type="dxa"/>
          <w:gridSpan w:val="2"/>
          <w:tcBorders>
            <w:top w:val="nil"/>
            <w:bottom w:val="nil"/>
          </w:tcBorders>
        </w:tcPr>
        <w:p w:rsidR="0010561E" w:rsidRDefault="0010561E">
          <w:pPr>
            <w:pStyle w:val="Header"/>
          </w:pPr>
        </w:p>
      </w:tc>
    </w:tr>
  </w:tbl>
  <w:p w:rsidR="0010561E" w:rsidRDefault="00105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b145423\Desktop\Computer Apps II MB\Word\qwertyuiop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2"/>
    <w:activeRecord w:val="2"/>
    <w:odso>
      <w:udl w:val="Provider=Microsoft.ACE.OLEDB.12.0;User ID=Admin;Data Source=C:\Users\mb145423\Desktop\Computer Apps II MB\Word\qwertyuiop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3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9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60"/>
    <w:rsid w:val="0010561E"/>
    <w:rsid w:val="0069322A"/>
    <w:rsid w:val="00727E60"/>
    <w:rsid w:val="00CF129F"/>
    <w:rsid w:val="00E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71CA4C7-5EC4-42B0-9B66-559BB52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61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ED6D4A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A53010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A53010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0561E"/>
    <w:rPr>
      <w:rFonts w:asciiTheme="majorHAnsi" w:eastAsiaTheme="majorEastAsia" w:hAnsiTheme="majorHAnsi" w:cstheme="majorBidi"/>
      <w:color w:val="7B230C" w:themeColor="accent1" w:themeShade="BF"/>
      <w:kern w:val="2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561E"/>
    <w:rPr>
      <w:rFonts w:asciiTheme="majorHAnsi" w:eastAsiaTheme="majorEastAsia" w:hAnsiTheme="majorHAnsi" w:cstheme="majorBidi"/>
      <w:color w:val="7B230C" w:themeColor="accent1" w:themeShade="BF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b145423\Desktop\Computer%20Apps%20II%20MB\Word\qwertyuiop.mdb" TargetMode="External"/><Relationship Id="rId2" Type="http://schemas.openxmlformats.org/officeDocument/2006/relationships/mailMergeSource" Target="file:///C:\Users\mb145423\Desktop\Computer%20Apps%20II%20MB\Word\qwertyuiop.mdb" TargetMode="External"/><Relationship Id="rId1" Type="http://schemas.openxmlformats.org/officeDocument/2006/relationships/attachedTemplate" Target="file:///C:\Users\mb145423\AppData\Roaming\Microsoft\Templates\Invoice%20(Timeless%20design).dotx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2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/>
</mapping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A5503D4-A30E-4951-9C3E-2DDBDE15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48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lisadmin</dc:creator>
  <cp:keywords/>
  <cp:lastModifiedBy>lisadmin</cp:lastModifiedBy>
  <cp:revision>2</cp:revision>
  <cp:lastPrinted>2017-01-30T18:31:00Z</cp:lastPrinted>
  <dcterms:created xsi:type="dcterms:W3CDTF">2017-01-30T17:43:00Z</dcterms:created>
  <dcterms:modified xsi:type="dcterms:W3CDTF">2017-01-30T18:32:00Z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